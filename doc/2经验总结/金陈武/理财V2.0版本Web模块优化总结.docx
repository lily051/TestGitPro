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08" w:rsidRDefault="00B97B2E" w:rsidP="00DE649F">
      <w:pPr>
        <w:pStyle w:val="a3"/>
      </w:pPr>
      <w:r w:rsidRPr="00B97B2E">
        <w:rPr>
          <w:rFonts w:hint="eastAsia"/>
        </w:rPr>
        <w:t>理财</w:t>
      </w:r>
      <w:r w:rsidRPr="00B97B2E">
        <w:rPr>
          <w:rFonts w:hint="eastAsia"/>
        </w:rPr>
        <w:t>V2.0</w:t>
      </w:r>
      <w:r w:rsidRPr="00B97B2E">
        <w:rPr>
          <w:rFonts w:hint="eastAsia"/>
        </w:rPr>
        <w:t>版本</w:t>
      </w:r>
      <w:r w:rsidRPr="00B97B2E">
        <w:rPr>
          <w:rFonts w:hint="eastAsia"/>
        </w:rPr>
        <w:t>Web</w:t>
      </w:r>
      <w:r w:rsidRPr="00B97B2E">
        <w:rPr>
          <w:rFonts w:hint="eastAsia"/>
        </w:rPr>
        <w:t>模块优化总结</w:t>
      </w:r>
    </w:p>
    <w:p w:rsidR="009802C1" w:rsidRDefault="009802C1" w:rsidP="009802C1">
      <w:pPr>
        <w:pStyle w:val="a4"/>
        <w:ind w:firstLine="480"/>
      </w:pPr>
      <w:r>
        <w:rPr>
          <w:rFonts w:hint="eastAsia"/>
        </w:rPr>
        <w:t>理财</w:t>
      </w:r>
      <w:r>
        <w:rPr>
          <w:rFonts w:hint="eastAsia"/>
        </w:rPr>
        <w:t>V2.0</w:t>
      </w:r>
      <w:r w:rsidR="009C3375">
        <w:rPr>
          <w:rFonts w:hint="eastAsia"/>
        </w:rPr>
        <w:t>版本存在一些制约</w:t>
      </w:r>
      <w:r>
        <w:rPr>
          <w:rFonts w:hint="eastAsia"/>
        </w:rPr>
        <w:t>性能的不合理的系统配置和代码逻辑</w:t>
      </w:r>
      <w:r w:rsidR="00A44355">
        <w:rPr>
          <w:rFonts w:hint="eastAsia"/>
        </w:rPr>
        <w:t>。依据现场反馈和开发测试经</w:t>
      </w:r>
      <w:r w:rsidR="00E95FF2">
        <w:rPr>
          <w:rFonts w:hint="eastAsia"/>
        </w:rPr>
        <w:t>验，总结了一些简单有效的优化手段。</w:t>
      </w:r>
    </w:p>
    <w:p w:rsidR="005A0C57" w:rsidRDefault="005A0C57" w:rsidP="009802C1">
      <w:pPr>
        <w:pStyle w:val="a4"/>
        <w:ind w:firstLine="480"/>
      </w:pPr>
      <w:r>
        <w:rPr>
          <w:rFonts w:hint="eastAsia"/>
        </w:rPr>
        <w:t>以下是部分可以优化的内容。</w:t>
      </w:r>
    </w:p>
    <w:p w:rsidR="00DF3426" w:rsidRDefault="00C262F6" w:rsidP="00DF3426">
      <w:pPr>
        <w:pStyle w:val="1"/>
        <w:spacing w:before="249" w:after="249"/>
      </w:pPr>
      <w:r>
        <w:rPr>
          <w:rFonts w:hint="eastAsia"/>
        </w:rPr>
        <w:t>优化数据库连接</w:t>
      </w:r>
      <w:r w:rsidR="00903578">
        <w:rPr>
          <w:rFonts w:hint="eastAsia"/>
        </w:rPr>
        <w:t>池</w:t>
      </w:r>
      <w:r w:rsidR="00436D61">
        <w:rPr>
          <w:rFonts w:hint="eastAsia"/>
        </w:rPr>
        <w:t>配置</w:t>
      </w:r>
    </w:p>
    <w:p w:rsidR="00733FE4" w:rsidRPr="00733FE4" w:rsidRDefault="00733FE4" w:rsidP="00733FE4">
      <w:pPr>
        <w:pStyle w:val="a4"/>
        <w:ind w:firstLine="480"/>
      </w:pPr>
      <w:r>
        <w:rPr>
          <w:rFonts w:hint="eastAsia"/>
        </w:rPr>
        <w:t>Mysql</w:t>
      </w:r>
      <w:r>
        <w:rPr>
          <w:rFonts w:hint="eastAsia"/>
        </w:rPr>
        <w:t>配置的最大连接数是</w:t>
      </w:r>
      <w:r>
        <w:rPr>
          <w:rFonts w:hint="eastAsia"/>
        </w:rPr>
        <w:t>500</w:t>
      </w:r>
      <w:r>
        <w:rPr>
          <w:rFonts w:hint="eastAsia"/>
        </w:rPr>
        <w:t>，原</w:t>
      </w:r>
      <w:r>
        <w:rPr>
          <w:rFonts w:hint="eastAsia"/>
        </w:rPr>
        <w:t>c3p0</w:t>
      </w:r>
      <w:r>
        <w:rPr>
          <w:rFonts w:hint="eastAsia"/>
        </w:rPr>
        <w:t>配置的最大连接数太小，和数据库连接数不匹配，影响系统性能，需要按如下配置修改。</w:t>
      </w:r>
    </w:p>
    <w:p w:rsidR="00DF3426" w:rsidRDefault="00DF3426" w:rsidP="00DF3426">
      <w:pPr>
        <w:pStyle w:val="2"/>
      </w:pPr>
      <w:r>
        <w:rPr>
          <w:rFonts w:hint="eastAsia"/>
        </w:rPr>
        <w:t>中心平台</w:t>
      </w:r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文件</w:t>
      </w:r>
      <w:r>
        <w:rPr>
          <w:rFonts w:hint="eastAsia"/>
        </w:rPr>
        <w:t>config.</w:t>
      </w:r>
      <w:proofErr w:type="gramStart"/>
      <w:r>
        <w:rPr>
          <w:rFonts w:hint="eastAsia"/>
        </w:rPr>
        <w:t>properties</w:t>
      </w:r>
      <w:proofErr w:type="gramEnd"/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添加代码：</w:t>
      </w:r>
    </w:p>
    <w:p w:rsidR="00DF3426" w:rsidRDefault="00DF3426" w:rsidP="00DF3426">
      <w:pPr>
        <w:pStyle w:val="ac"/>
      </w:pPr>
      <w:r w:rsidRPr="00F515A2">
        <w:t>hibernate.autoReconnect=true</w:t>
      </w:r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修改代码：</w:t>
      </w:r>
    </w:p>
    <w:p w:rsidR="00DF3426" w:rsidRDefault="00DF3426" w:rsidP="00DF3426">
      <w:pPr>
        <w:pStyle w:val="ac"/>
      </w:pPr>
      <w:r>
        <w:t>c3p0.acquireIncrement=</w:t>
      </w:r>
      <w:r>
        <w:rPr>
          <w:color w:val="2A00FF"/>
        </w:rPr>
        <w:t>3</w:t>
      </w:r>
    </w:p>
    <w:p w:rsidR="00DF3426" w:rsidRDefault="00DF3426" w:rsidP="00DF3426">
      <w:pPr>
        <w:pStyle w:val="ac"/>
      </w:pPr>
      <w:r>
        <w:t>c3p0.initialPoolSize=</w:t>
      </w:r>
      <w:r>
        <w:rPr>
          <w:color w:val="2A00FF"/>
        </w:rPr>
        <w:t>10</w:t>
      </w:r>
    </w:p>
    <w:p w:rsidR="00DF3426" w:rsidRDefault="00DF3426" w:rsidP="00DF3426">
      <w:pPr>
        <w:pStyle w:val="ac"/>
      </w:pPr>
      <w:r>
        <w:t>c3p0.checkoutTimeout=</w:t>
      </w:r>
      <w:r>
        <w:rPr>
          <w:color w:val="2A00FF"/>
        </w:rPr>
        <w:t>5000</w:t>
      </w:r>
    </w:p>
    <w:p w:rsidR="00DF3426" w:rsidRDefault="00DF3426" w:rsidP="00DF3426">
      <w:pPr>
        <w:pStyle w:val="ac"/>
      </w:pPr>
      <w:r>
        <w:t>c3p0.idleConnectionTestPeriod=</w:t>
      </w:r>
      <w:r>
        <w:rPr>
          <w:color w:val="2A00FF"/>
        </w:rPr>
        <w:t>60</w:t>
      </w:r>
    </w:p>
    <w:p w:rsidR="00DF3426" w:rsidRDefault="00DF3426" w:rsidP="00DF3426">
      <w:pPr>
        <w:pStyle w:val="ac"/>
      </w:pPr>
      <w:r>
        <w:t>c3p0.minPoolSize=</w:t>
      </w:r>
      <w:r>
        <w:rPr>
          <w:color w:val="2A00FF"/>
        </w:rPr>
        <w:t>5</w:t>
      </w:r>
    </w:p>
    <w:p w:rsidR="00DF3426" w:rsidRDefault="00DF3426" w:rsidP="00DF3426">
      <w:pPr>
        <w:pStyle w:val="ac"/>
      </w:pPr>
      <w:r>
        <w:t>c3p0.maxPoolSize=</w:t>
      </w:r>
      <w:r>
        <w:rPr>
          <w:color w:val="2A00FF"/>
        </w:rPr>
        <w:t>150</w:t>
      </w:r>
    </w:p>
    <w:p w:rsidR="00DF3426" w:rsidRDefault="00DF3426" w:rsidP="00DF3426">
      <w:pPr>
        <w:pStyle w:val="ac"/>
      </w:pPr>
      <w:r>
        <w:t>c3p0.maxStatements=</w:t>
      </w:r>
      <w:r>
        <w:rPr>
          <w:color w:val="2A00FF"/>
        </w:rPr>
        <w:t>100</w:t>
      </w:r>
    </w:p>
    <w:p w:rsidR="00DF3426" w:rsidRDefault="00DF3426" w:rsidP="00DF3426">
      <w:pPr>
        <w:pStyle w:val="ac"/>
      </w:pPr>
      <w:r>
        <w:t>c3p0.numHelperThreads=</w:t>
      </w:r>
      <w:r>
        <w:rPr>
          <w:color w:val="2A00FF"/>
        </w:rPr>
        <w:t>10</w:t>
      </w:r>
    </w:p>
    <w:p w:rsidR="00DF3426" w:rsidRDefault="00DF3426" w:rsidP="00DF3426">
      <w:pPr>
        <w:pStyle w:val="ac"/>
        <w:rPr>
          <w:color w:val="2A00FF"/>
        </w:rPr>
      </w:pPr>
      <w:r>
        <w:t>c3p0.maxIdleTime=</w:t>
      </w:r>
      <w:r>
        <w:rPr>
          <w:color w:val="2A00FF"/>
        </w:rPr>
        <w:t>600</w:t>
      </w:r>
    </w:p>
    <w:p w:rsidR="00DF3426" w:rsidRDefault="00DF3426" w:rsidP="00DF3426">
      <w:pPr>
        <w:pStyle w:val="a4"/>
        <w:ind w:firstLine="480"/>
      </w:pPr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文件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添加代码：</w:t>
      </w:r>
    </w:p>
    <w:p w:rsidR="00DF3426" w:rsidRDefault="00DF3426" w:rsidP="00DF3426">
      <w:pPr>
        <w:pStyle w:val="ac"/>
      </w:pPr>
      <w:r>
        <w:rPr>
          <w:color w:val="008080"/>
        </w:rPr>
        <w:t>&lt;</w:t>
      </w:r>
      <w:r>
        <w:rPr>
          <w:color w:val="3F7F7F"/>
        </w:rPr>
        <w:t>prop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>"hibernate.autoReconnect"</w:t>
      </w:r>
      <w:r>
        <w:rPr>
          <w:color w:val="008080"/>
        </w:rPr>
        <w:t>&gt;</w:t>
      </w:r>
    </w:p>
    <w:p w:rsidR="00DF3426" w:rsidRDefault="00DF3426" w:rsidP="00DF3426">
      <w:pPr>
        <w:pStyle w:val="ac"/>
      </w:pPr>
      <w:r>
        <w:rPr>
          <w:color w:val="000000"/>
        </w:rPr>
        <w:tab/>
        <w:t>${hibernate.autoReconnect}</w:t>
      </w:r>
    </w:p>
    <w:p w:rsidR="00DF3426" w:rsidRDefault="00DF3426" w:rsidP="00DF3426">
      <w:pPr>
        <w:pStyle w:val="a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prop</w:t>
      </w:r>
      <w:r>
        <w:rPr>
          <w:color w:val="008080"/>
        </w:rPr>
        <w:t>&gt;</w:t>
      </w:r>
    </w:p>
    <w:p w:rsidR="00DF3426" w:rsidRDefault="00DF3426" w:rsidP="00DF3426">
      <w:pPr>
        <w:pStyle w:val="2"/>
      </w:pPr>
      <w:r>
        <w:rPr>
          <w:rFonts w:hint="eastAsia"/>
        </w:rPr>
        <w:t>采集平台</w:t>
      </w:r>
    </w:p>
    <w:p w:rsidR="00DF3426" w:rsidRPr="00E0042B" w:rsidRDefault="00DF3426" w:rsidP="00DF3426">
      <w:pPr>
        <w:pStyle w:val="a4"/>
        <w:ind w:firstLine="480"/>
      </w:pPr>
      <w:r w:rsidRPr="00E0042B">
        <w:rPr>
          <w:rFonts w:hint="eastAsia"/>
        </w:rPr>
        <w:t>文件</w:t>
      </w:r>
      <w:r w:rsidRPr="00E0042B">
        <w:rPr>
          <w:rFonts w:hint="eastAsia"/>
        </w:rPr>
        <w:t>config.</w:t>
      </w:r>
      <w:proofErr w:type="gramStart"/>
      <w:r w:rsidRPr="00E0042B">
        <w:rPr>
          <w:rFonts w:hint="eastAsia"/>
        </w:rPr>
        <w:t>properties</w:t>
      </w:r>
      <w:proofErr w:type="gramEnd"/>
    </w:p>
    <w:p w:rsidR="00DF3426" w:rsidRPr="00E0042B" w:rsidRDefault="00DF3426" w:rsidP="00DF3426">
      <w:pPr>
        <w:pStyle w:val="a4"/>
        <w:ind w:firstLine="480"/>
      </w:pPr>
      <w:r w:rsidRPr="00E0042B">
        <w:rPr>
          <w:rFonts w:hint="eastAsia"/>
        </w:rPr>
        <w:t>添加代码：</w:t>
      </w:r>
    </w:p>
    <w:p w:rsidR="00DF3426" w:rsidRDefault="00DF3426" w:rsidP="00DF3426">
      <w:pPr>
        <w:pStyle w:val="ac"/>
      </w:pPr>
      <w:r>
        <w:t>hibernate.autoReconnect=</w:t>
      </w:r>
      <w:r>
        <w:rPr>
          <w:color w:val="2A00FF"/>
        </w:rPr>
        <w:t>true</w:t>
      </w:r>
    </w:p>
    <w:p w:rsidR="00DF3426" w:rsidRPr="003E0CAA" w:rsidRDefault="00DF3426" w:rsidP="00DF3426">
      <w:pPr>
        <w:pStyle w:val="a4"/>
        <w:ind w:firstLine="480"/>
      </w:pPr>
      <w:r w:rsidRPr="003E0CAA">
        <w:rPr>
          <w:rFonts w:hint="eastAsia"/>
        </w:rPr>
        <w:t>修改代码</w:t>
      </w:r>
      <w:r>
        <w:rPr>
          <w:rFonts w:hint="eastAsia"/>
        </w:rPr>
        <w:t>：</w:t>
      </w:r>
    </w:p>
    <w:p w:rsidR="00DF3426" w:rsidRDefault="00DF3426" w:rsidP="00DF3426">
      <w:pPr>
        <w:pStyle w:val="ac"/>
      </w:pPr>
      <w:r>
        <w:t>c3p0.acquireIncrement=</w:t>
      </w:r>
      <w:r>
        <w:rPr>
          <w:color w:val="2A00FF"/>
        </w:rPr>
        <w:t>3</w:t>
      </w:r>
    </w:p>
    <w:p w:rsidR="00DF3426" w:rsidRDefault="00DF3426" w:rsidP="00DF3426">
      <w:pPr>
        <w:pStyle w:val="ac"/>
      </w:pPr>
      <w:r>
        <w:t>c3p0.initialPoolSize=</w:t>
      </w:r>
      <w:r>
        <w:rPr>
          <w:color w:val="2A00FF"/>
        </w:rPr>
        <w:t>10</w:t>
      </w:r>
    </w:p>
    <w:p w:rsidR="00DF3426" w:rsidRDefault="00DF3426" w:rsidP="00DF3426">
      <w:pPr>
        <w:pStyle w:val="ac"/>
      </w:pPr>
      <w:r>
        <w:lastRenderedPageBreak/>
        <w:t>c3p0.checkoutTimeout=</w:t>
      </w:r>
      <w:r>
        <w:rPr>
          <w:color w:val="2A00FF"/>
        </w:rPr>
        <w:t>5000</w:t>
      </w:r>
    </w:p>
    <w:p w:rsidR="00DF3426" w:rsidRDefault="00DF3426" w:rsidP="00DF3426">
      <w:pPr>
        <w:pStyle w:val="ac"/>
      </w:pPr>
      <w:r>
        <w:t>c3p0.idleConnectionTestPeriod=</w:t>
      </w:r>
      <w:r>
        <w:rPr>
          <w:color w:val="2A00FF"/>
        </w:rPr>
        <w:t>60</w:t>
      </w:r>
    </w:p>
    <w:p w:rsidR="00DF3426" w:rsidRDefault="00DF3426" w:rsidP="00DF3426">
      <w:pPr>
        <w:pStyle w:val="ac"/>
      </w:pPr>
      <w:r>
        <w:t>c3p0.minPoolSize=</w:t>
      </w:r>
      <w:r>
        <w:rPr>
          <w:color w:val="2A00FF"/>
        </w:rPr>
        <w:t>5</w:t>
      </w:r>
    </w:p>
    <w:p w:rsidR="00DF3426" w:rsidRDefault="00DF3426" w:rsidP="00DF3426">
      <w:pPr>
        <w:pStyle w:val="ac"/>
      </w:pPr>
      <w:r>
        <w:t>c3p0.maxPoolSize=</w:t>
      </w:r>
      <w:r>
        <w:rPr>
          <w:color w:val="2A00FF"/>
        </w:rPr>
        <w:t>350</w:t>
      </w:r>
    </w:p>
    <w:p w:rsidR="00DF3426" w:rsidRDefault="00DF3426" w:rsidP="00DF3426">
      <w:pPr>
        <w:pStyle w:val="ac"/>
      </w:pPr>
      <w:r>
        <w:t>c3p0.maxStatements=</w:t>
      </w:r>
      <w:r>
        <w:rPr>
          <w:color w:val="2A00FF"/>
        </w:rPr>
        <w:t>100</w:t>
      </w:r>
    </w:p>
    <w:p w:rsidR="00DF3426" w:rsidRDefault="00DF3426" w:rsidP="00DF3426">
      <w:pPr>
        <w:pStyle w:val="ac"/>
      </w:pPr>
      <w:r>
        <w:t>c3p0.numHelperThreads=</w:t>
      </w:r>
      <w:r>
        <w:rPr>
          <w:color w:val="2A00FF"/>
        </w:rPr>
        <w:t>10</w:t>
      </w:r>
    </w:p>
    <w:p w:rsidR="00DF3426" w:rsidRDefault="00DF3426" w:rsidP="00DF3426">
      <w:pPr>
        <w:pStyle w:val="ac"/>
        <w:rPr>
          <w:color w:val="2A00FF"/>
        </w:rPr>
      </w:pPr>
      <w:r>
        <w:t>c3p0.maxIdleTime=</w:t>
      </w:r>
      <w:r>
        <w:rPr>
          <w:color w:val="2A00FF"/>
        </w:rPr>
        <w:t>600</w:t>
      </w:r>
    </w:p>
    <w:p w:rsidR="00DF3426" w:rsidRDefault="00DF3426" w:rsidP="00DF3426">
      <w:pPr>
        <w:pStyle w:val="a4"/>
        <w:ind w:firstLine="480"/>
      </w:pPr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文件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DF3426" w:rsidRDefault="00DF3426" w:rsidP="00DF3426">
      <w:pPr>
        <w:pStyle w:val="a4"/>
        <w:ind w:firstLine="480"/>
      </w:pPr>
      <w:r>
        <w:rPr>
          <w:rFonts w:hint="eastAsia"/>
        </w:rPr>
        <w:t>添加代码：</w:t>
      </w:r>
    </w:p>
    <w:p w:rsidR="00DF3426" w:rsidRDefault="00DF3426" w:rsidP="00DF3426">
      <w:pPr>
        <w:pStyle w:val="ac"/>
      </w:pPr>
      <w:r>
        <w:rPr>
          <w:color w:val="008080"/>
        </w:rPr>
        <w:t>&lt;</w:t>
      </w:r>
      <w:r>
        <w:rPr>
          <w:color w:val="3F7F7F"/>
          <w:highlight w:val="lightGray"/>
        </w:rPr>
        <w:t>prop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>"hibernate.autoReconnect"</w:t>
      </w:r>
      <w:r>
        <w:rPr>
          <w:color w:val="008080"/>
        </w:rPr>
        <w:t>&gt;</w:t>
      </w:r>
    </w:p>
    <w:p w:rsidR="00DF3426" w:rsidRDefault="00DF3426" w:rsidP="00DF3426">
      <w:pPr>
        <w:pStyle w:val="ac"/>
      </w:pPr>
      <w:r>
        <w:rPr>
          <w:color w:val="000000"/>
        </w:rPr>
        <w:tab/>
        <w:t>${hibernate.autoReconnect}</w:t>
      </w:r>
    </w:p>
    <w:p w:rsidR="00DF3426" w:rsidRDefault="00DF3426" w:rsidP="00DF3426">
      <w:pPr>
        <w:pStyle w:val="ac"/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prop</w:t>
      </w:r>
      <w:r>
        <w:rPr>
          <w:color w:val="008080"/>
        </w:rPr>
        <w:t>&gt;</w:t>
      </w:r>
    </w:p>
    <w:p w:rsidR="00664865" w:rsidRDefault="00776B74" w:rsidP="00E618C4">
      <w:pPr>
        <w:pStyle w:val="1"/>
        <w:spacing w:before="249" w:after="249"/>
      </w:pPr>
      <w:r>
        <w:rPr>
          <w:rFonts w:hint="eastAsia"/>
        </w:rPr>
        <w:t>优化</w:t>
      </w:r>
      <w:r w:rsidR="00F361CB">
        <w:rPr>
          <w:rFonts w:hint="eastAsia"/>
        </w:rPr>
        <w:t>写</w:t>
      </w:r>
      <w:r>
        <w:rPr>
          <w:rFonts w:hint="eastAsia"/>
        </w:rPr>
        <w:t>日志功能</w:t>
      </w:r>
    </w:p>
    <w:p w:rsidR="00852AC9" w:rsidRDefault="00BA4162" w:rsidP="00852AC9">
      <w:pPr>
        <w:pStyle w:val="2"/>
      </w:pPr>
      <w:r>
        <w:t>L</w:t>
      </w:r>
      <w:r>
        <w:rPr>
          <w:rFonts w:hint="eastAsia"/>
        </w:rPr>
        <w:t>og4j</w:t>
      </w:r>
      <w:r w:rsidR="00E62AFC">
        <w:rPr>
          <w:rFonts w:hint="eastAsia"/>
        </w:rPr>
        <w:t>日志回滚</w:t>
      </w:r>
    </w:p>
    <w:p w:rsidR="000B7568" w:rsidRPr="000B7568" w:rsidRDefault="000B7568" w:rsidP="000B565C">
      <w:pPr>
        <w:pStyle w:val="a4"/>
        <w:ind w:firstLine="480"/>
      </w:pPr>
      <w:proofErr w:type="gramStart"/>
      <w:r>
        <w:rPr>
          <w:rFonts w:hint="eastAsia"/>
        </w:rPr>
        <w:t>采用回滚方式</w:t>
      </w:r>
      <w:proofErr w:type="gramEnd"/>
      <w:r>
        <w:rPr>
          <w:rFonts w:hint="eastAsia"/>
        </w:rPr>
        <w:t>，防止日志</w:t>
      </w:r>
      <w:r w:rsidR="00CE10DA">
        <w:rPr>
          <w:rFonts w:hint="eastAsia"/>
        </w:rPr>
        <w:t>文件积累导致存储空间不足</w:t>
      </w:r>
    </w:p>
    <w:p w:rsidR="00875B5F" w:rsidRDefault="00875B5F" w:rsidP="003D2A1E">
      <w:pPr>
        <w:pStyle w:val="3"/>
      </w:pPr>
      <w:r>
        <w:rPr>
          <w:rFonts w:hint="eastAsia"/>
        </w:rPr>
        <w:t>中心平台</w:t>
      </w:r>
    </w:p>
    <w:p w:rsidR="00E34E64" w:rsidRPr="00E34E64" w:rsidRDefault="00E34E64" w:rsidP="00890F14">
      <w:pPr>
        <w:pStyle w:val="a4"/>
        <w:ind w:firstLine="480"/>
      </w:pPr>
      <w:r>
        <w:rPr>
          <w:rFonts w:hint="eastAsia"/>
        </w:rPr>
        <w:t>中心平台</w:t>
      </w:r>
      <w:r w:rsidRPr="00E34E64">
        <w:t>log4j.properties</w:t>
      </w:r>
      <w:r>
        <w:rPr>
          <w:rFonts w:hint="eastAsia"/>
        </w:rPr>
        <w:t>文件修改如下</w:t>
      </w:r>
      <w:r w:rsidR="008B1622">
        <w:rPr>
          <w:rFonts w:hint="eastAsia"/>
        </w:rPr>
        <w:t>：</w:t>
      </w:r>
    </w:p>
    <w:p w:rsidR="00875B5F" w:rsidRDefault="00875B5F" w:rsidP="00875B5F">
      <w:pPr>
        <w:pStyle w:val="ac"/>
      </w:pPr>
      <w:r>
        <w:t>log4j.rootLogger=</w:t>
      </w:r>
      <w:r>
        <w:rPr>
          <w:color w:val="2A00FF"/>
        </w:rPr>
        <w:t>INFO</w:t>
      </w:r>
      <w:proofErr w:type="gramStart"/>
      <w:r>
        <w:rPr>
          <w:color w:val="2A00FF"/>
        </w:rPr>
        <w:t>,Console,R</w:t>
      </w:r>
      <w:proofErr w:type="gramEnd"/>
    </w:p>
    <w:p w:rsidR="00875B5F" w:rsidRDefault="00875B5F" w:rsidP="00875B5F">
      <w:pPr>
        <w:pStyle w:val="ac"/>
      </w:pPr>
    </w:p>
    <w:p w:rsidR="00875B5F" w:rsidRDefault="00875B5F" w:rsidP="00875B5F">
      <w:pPr>
        <w:pStyle w:val="ac"/>
      </w:pPr>
      <w:r>
        <w:t>log4j.appender.Console=</w:t>
      </w:r>
      <w:r>
        <w:rPr>
          <w:color w:val="2A00FF"/>
        </w:rPr>
        <w:t>org.apache.log4j.ConsoleAppender</w:t>
      </w:r>
    </w:p>
    <w:p w:rsidR="00875B5F" w:rsidRDefault="00875B5F" w:rsidP="00875B5F">
      <w:pPr>
        <w:pStyle w:val="ac"/>
      </w:pPr>
      <w:r>
        <w:t>log4j.appender.Console.layout=</w:t>
      </w:r>
      <w:r>
        <w:rPr>
          <w:color w:val="2A00FF"/>
        </w:rPr>
        <w:t>org.apache.log4j.PatternLayout</w:t>
      </w:r>
    </w:p>
    <w:p w:rsidR="00875B5F" w:rsidRDefault="00875B5F" w:rsidP="00875B5F">
      <w:pPr>
        <w:pStyle w:val="ac"/>
      </w:pPr>
      <w:r>
        <w:t>log4j.appender.Console.layout.ConversionPattern=</w:t>
      </w:r>
      <w:r>
        <w:rPr>
          <w:color w:val="2A00FF"/>
        </w:rPr>
        <w:t>%</w:t>
      </w:r>
      <w:proofErr w:type="gramStart"/>
      <w:r>
        <w:rPr>
          <w:color w:val="2A00FF"/>
        </w:rPr>
        <w:t>d{</w:t>
      </w:r>
      <w:proofErr w:type="gramEnd"/>
      <w:r>
        <w:rPr>
          <w:color w:val="2A00FF"/>
          <w:u w:val="single"/>
        </w:rPr>
        <w:t>yyyy</w:t>
      </w:r>
      <w:r>
        <w:rPr>
          <w:color w:val="2A00FF"/>
        </w:rPr>
        <w:t>-MM-</w:t>
      </w:r>
      <w:r>
        <w:rPr>
          <w:color w:val="2A00FF"/>
          <w:u w:val="single"/>
        </w:rPr>
        <w:t>dd</w:t>
      </w:r>
      <w:r>
        <w:t xml:space="preserve"> </w:t>
      </w:r>
      <w:r>
        <w:rPr>
          <w:color w:val="2A00FF"/>
        </w:rPr>
        <w:t>HH</w:t>
      </w:r>
      <w:r>
        <w:t>:</w:t>
      </w:r>
      <w:r>
        <w:rPr>
          <w:color w:val="2A00FF"/>
        </w:rPr>
        <w:t>mm:ss}</w:t>
      </w:r>
      <w:r>
        <w:t xml:space="preserve"> </w:t>
      </w:r>
      <w:r>
        <w:rPr>
          <w:color w:val="2A00FF"/>
        </w:rPr>
        <w:t>[%t]</w:t>
      </w:r>
      <w:r>
        <w:t xml:space="preserve"> </w:t>
      </w:r>
      <w:r>
        <w:rPr>
          <w:color w:val="2A00FF"/>
        </w:rPr>
        <w:t>[%c]</w:t>
      </w:r>
      <w:r>
        <w:t xml:space="preserve"> </w:t>
      </w:r>
      <w:r>
        <w:rPr>
          <w:color w:val="2A00FF"/>
        </w:rPr>
        <w:t>[%p]</w:t>
      </w:r>
      <w:r>
        <w:t xml:space="preserve"> </w:t>
      </w:r>
      <w:r>
        <w:rPr>
          <w:color w:val="2A00FF"/>
        </w:rPr>
        <w:t>-</w:t>
      </w:r>
      <w:r>
        <w:t xml:space="preserve"> </w:t>
      </w:r>
      <w:r>
        <w:rPr>
          <w:color w:val="2A00FF"/>
        </w:rPr>
        <w:t>%m%n</w:t>
      </w:r>
    </w:p>
    <w:p w:rsidR="00875B5F" w:rsidRDefault="00875B5F" w:rsidP="00875B5F">
      <w:pPr>
        <w:pStyle w:val="ac"/>
      </w:pPr>
    </w:p>
    <w:p w:rsidR="00875B5F" w:rsidRDefault="00875B5F" w:rsidP="00875B5F">
      <w:pPr>
        <w:pStyle w:val="ac"/>
      </w:pPr>
      <w:r>
        <w:t>log4j.appender.R=</w:t>
      </w:r>
      <w:r>
        <w:rPr>
          <w:color w:val="2A00FF"/>
        </w:rPr>
        <w:t>org.apache.log4j.RollingFileAppender</w:t>
      </w:r>
    </w:p>
    <w:p w:rsidR="00875B5F" w:rsidRDefault="00875B5F" w:rsidP="00875B5F">
      <w:pPr>
        <w:pStyle w:val="ac"/>
      </w:pPr>
      <w:r>
        <w:t>log4j.appender.R.layout=</w:t>
      </w:r>
      <w:r>
        <w:rPr>
          <w:color w:val="2A00FF"/>
        </w:rPr>
        <w:t>org.apache.log4j.PatternLayout</w:t>
      </w:r>
    </w:p>
    <w:p w:rsidR="00875B5F" w:rsidRDefault="00875B5F" w:rsidP="00875B5F">
      <w:pPr>
        <w:pStyle w:val="ac"/>
      </w:pPr>
      <w:r>
        <w:t>log4j.appender.R.layout.ConversionPattern=</w:t>
      </w:r>
      <w:r>
        <w:rPr>
          <w:color w:val="2A00FF"/>
        </w:rPr>
        <w:t>%</w:t>
      </w:r>
      <w:proofErr w:type="gramStart"/>
      <w:r>
        <w:rPr>
          <w:color w:val="2A00FF"/>
        </w:rPr>
        <w:t>d{</w:t>
      </w:r>
      <w:proofErr w:type="gramEnd"/>
      <w:r>
        <w:rPr>
          <w:color w:val="2A00FF"/>
          <w:u w:val="single"/>
        </w:rPr>
        <w:t>yyyy</w:t>
      </w:r>
      <w:r>
        <w:rPr>
          <w:color w:val="2A00FF"/>
        </w:rPr>
        <w:t>-MM-</w:t>
      </w:r>
      <w:r>
        <w:rPr>
          <w:color w:val="2A00FF"/>
          <w:u w:val="single"/>
        </w:rPr>
        <w:t>dd</w:t>
      </w:r>
      <w:r>
        <w:t xml:space="preserve"> </w:t>
      </w:r>
      <w:r>
        <w:rPr>
          <w:color w:val="2A00FF"/>
        </w:rPr>
        <w:t>HH</w:t>
      </w:r>
      <w:r>
        <w:t>:</w:t>
      </w:r>
      <w:r>
        <w:rPr>
          <w:color w:val="2A00FF"/>
        </w:rPr>
        <w:t>mm:ss}</w:t>
      </w:r>
      <w:r>
        <w:t xml:space="preserve"> </w:t>
      </w:r>
      <w:r>
        <w:rPr>
          <w:color w:val="2A00FF"/>
        </w:rPr>
        <w:t>[%t]</w:t>
      </w:r>
      <w:r>
        <w:t xml:space="preserve"> </w:t>
      </w:r>
      <w:r>
        <w:rPr>
          <w:color w:val="2A00FF"/>
        </w:rPr>
        <w:t>[%c]</w:t>
      </w:r>
      <w:r>
        <w:t xml:space="preserve"> </w:t>
      </w:r>
      <w:r>
        <w:rPr>
          <w:color w:val="2A00FF"/>
        </w:rPr>
        <w:t>[%p]</w:t>
      </w:r>
      <w:r>
        <w:t xml:space="preserve"> </w:t>
      </w:r>
      <w:r>
        <w:rPr>
          <w:color w:val="2A00FF"/>
        </w:rPr>
        <w:t>-</w:t>
      </w:r>
      <w:r>
        <w:t xml:space="preserve"> </w:t>
      </w:r>
      <w:r>
        <w:rPr>
          <w:color w:val="2A00FF"/>
        </w:rPr>
        <w:t>%m%n</w:t>
      </w:r>
    </w:p>
    <w:p w:rsidR="00875B5F" w:rsidRDefault="00875B5F" w:rsidP="00875B5F">
      <w:pPr>
        <w:pStyle w:val="ac"/>
      </w:pPr>
      <w:r>
        <w:t>log4j.appender.R.File=</w:t>
      </w:r>
      <w:r>
        <w:rPr>
          <w:color w:val="2A00FF"/>
        </w:rPr>
        <w:t>C\</w:t>
      </w:r>
      <w:r>
        <w:t>:</w:t>
      </w:r>
      <w:r>
        <w:rPr>
          <w:color w:val="2A00FF"/>
        </w:rPr>
        <w:t>/logs/WebClient.log</w:t>
      </w:r>
    </w:p>
    <w:p w:rsidR="00875B5F" w:rsidRDefault="00875B5F" w:rsidP="00875B5F">
      <w:pPr>
        <w:pStyle w:val="ac"/>
      </w:pPr>
      <w:r>
        <w:t>log4j.appender.R.MaxFileSize=</w:t>
      </w:r>
      <w:r>
        <w:rPr>
          <w:color w:val="2A00FF"/>
        </w:rPr>
        <w:t>10MB</w:t>
      </w:r>
    </w:p>
    <w:p w:rsidR="00875B5F" w:rsidRDefault="00875B5F" w:rsidP="00875B5F">
      <w:pPr>
        <w:pStyle w:val="ac"/>
        <w:rPr>
          <w:color w:val="2A00FF"/>
        </w:rPr>
      </w:pPr>
      <w:r>
        <w:t>log4j.appender.R.MaxBackupIndex=</w:t>
      </w:r>
      <w:r>
        <w:rPr>
          <w:color w:val="2A00FF"/>
        </w:rPr>
        <w:t>100</w:t>
      </w:r>
    </w:p>
    <w:p w:rsidR="005F6997" w:rsidRDefault="009A6AAF" w:rsidP="003D2A1E">
      <w:pPr>
        <w:pStyle w:val="3"/>
      </w:pPr>
      <w:r>
        <w:rPr>
          <w:rFonts w:hint="eastAsia"/>
        </w:rPr>
        <w:t>采集平台</w:t>
      </w:r>
    </w:p>
    <w:p w:rsidR="007C223B" w:rsidRPr="00E34E64" w:rsidRDefault="007C223B" w:rsidP="007C223B">
      <w:pPr>
        <w:pStyle w:val="a4"/>
        <w:ind w:firstLine="480"/>
      </w:pPr>
      <w:r>
        <w:rPr>
          <w:rFonts w:hint="eastAsia"/>
        </w:rPr>
        <w:t>采集平台</w:t>
      </w:r>
      <w:r w:rsidRPr="00E34E64">
        <w:t>log4j.properties</w:t>
      </w:r>
      <w:r>
        <w:rPr>
          <w:rFonts w:hint="eastAsia"/>
        </w:rPr>
        <w:t>文件修改如下</w:t>
      </w:r>
      <w:r w:rsidR="006871AE">
        <w:rPr>
          <w:rFonts w:hint="eastAsia"/>
        </w:rPr>
        <w:t>：</w:t>
      </w:r>
    </w:p>
    <w:p w:rsidR="00960186" w:rsidRDefault="00960186" w:rsidP="003844C6">
      <w:pPr>
        <w:pStyle w:val="ac"/>
      </w:pPr>
      <w:r>
        <w:t>log4j.rootLogger=</w:t>
      </w:r>
      <w:r>
        <w:rPr>
          <w:color w:val="2A00FF"/>
        </w:rPr>
        <w:t>INFO</w:t>
      </w:r>
      <w:proofErr w:type="gramStart"/>
      <w:r>
        <w:rPr>
          <w:color w:val="2A00FF"/>
        </w:rPr>
        <w:t>,Console,R</w:t>
      </w:r>
      <w:proofErr w:type="gramEnd"/>
    </w:p>
    <w:p w:rsidR="00960186" w:rsidRDefault="00960186" w:rsidP="003844C6">
      <w:pPr>
        <w:pStyle w:val="ac"/>
        <w:rPr>
          <w:color w:val="3F7F5F"/>
        </w:rPr>
      </w:pPr>
    </w:p>
    <w:p w:rsidR="00960186" w:rsidRDefault="00960186" w:rsidP="003844C6">
      <w:pPr>
        <w:pStyle w:val="ac"/>
      </w:pPr>
      <w:r>
        <w:t>log4j.appender.Console=</w:t>
      </w:r>
      <w:r>
        <w:rPr>
          <w:color w:val="2A00FF"/>
        </w:rPr>
        <w:t>org.apache.log4j.ConsoleAppender</w:t>
      </w:r>
    </w:p>
    <w:p w:rsidR="00960186" w:rsidRDefault="00960186" w:rsidP="003844C6">
      <w:pPr>
        <w:pStyle w:val="ac"/>
      </w:pPr>
      <w:r>
        <w:t>log4j.appender.Console.layout=</w:t>
      </w:r>
      <w:r>
        <w:rPr>
          <w:color w:val="2A00FF"/>
        </w:rPr>
        <w:t>org.apache.log4j.PatternLayout</w:t>
      </w:r>
    </w:p>
    <w:p w:rsidR="00960186" w:rsidRDefault="00960186" w:rsidP="003844C6">
      <w:pPr>
        <w:pStyle w:val="ac"/>
      </w:pPr>
      <w:r>
        <w:lastRenderedPageBreak/>
        <w:t>log4j.appender.Console.layout.ConversionPattern=</w:t>
      </w:r>
      <w:r>
        <w:rPr>
          <w:color w:val="2A00FF"/>
        </w:rPr>
        <w:t>%-</w:t>
      </w:r>
      <w:proofErr w:type="gramStart"/>
      <w:r>
        <w:rPr>
          <w:color w:val="2A00FF"/>
        </w:rPr>
        <w:t>d{</w:t>
      </w:r>
      <w:proofErr w:type="gramEnd"/>
      <w:r>
        <w:rPr>
          <w:color w:val="2A00FF"/>
        </w:rPr>
        <w:t>yyyy-MM-dd</w:t>
      </w:r>
      <w:r>
        <w:t xml:space="preserve"> </w:t>
      </w:r>
      <w:r>
        <w:rPr>
          <w:color w:val="2A00FF"/>
        </w:rPr>
        <w:t>HH</w:t>
      </w:r>
      <w:r>
        <w:t>:</w:t>
      </w:r>
      <w:r>
        <w:rPr>
          <w:color w:val="2A00FF"/>
        </w:rPr>
        <w:t>mm:ss}</w:t>
      </w:r>
      <w:r>
        <w:t xml:space="preserve"> </w:t>
      </w:r>
      <w:r>
        <w:rPr>
          <w:color w:val="2A00FF"/>
        </w:rPr>
        <w:t>[%c]-[%p]</w:t>
      </w:r>
      <w:r>
        <w:t xml:space="preserve"> </w:t>
      </w:r>
      <w:r>
        <w:rPr>
          <w:color w:val="2A00FF"/>
        </w:rPr>
        <w:t>%m%n</w:t>
      </w:r>
    </w:p>
    <w:p w:rsidR="00960186" w:rsidRDefault="00960186" w:rsidP="003844C6">
      <w:pPr>
        <w:pStyle w:val="ac"/>
      </w:pPr>
    </w:p>
    <w:p w:rsidR="00960186" w:rsidRDefault="00960186" w:rsidP="003844C6">
      <w:pPr>
        <w:pStyle w:val="ac"/>
      </w:pPr>
      <w:r>
        <w:t>log4j.appender.R=</w:t>
      </w:r>
      <w:r>
        <w:rPr>
          <w:color w:val="2A00FF"/>
        </w:rPr>
        <w:t>org.apache.log4j.RollingFileAppender</w:t>
      </w:r>
    </w:p>
    <w:p w:rsidR="00960186" w:rsidRDefault="00960186" w:rsidP="003844C6">
      <w:pPr>
        <w:pStyle w:val="ac"/>
      </w:pPr>
      <w:r>
        <w:t>log4j.appender.R.layout=</w:t>
      </w:r>
      <w:r>
        <w:rPr>
          <w:color w:val="2A00FF"/>
        </w:rPr>
        <w:t>org.apache.log4j.PatternLayout</w:t>
      </w:r>
    </w:p>
    <w:p w:rsidR="00960186" w:rsidRDefault="00960186" w:rsidP="003844C6">
      <w:pPr>
        <w:pStyle w:val="ac"/>
      </w:pPr>
      <w:r>
        <w:t>log4j.appender.R.layout.ConversionPattern=</w:t>
      </w:r>
      <w:r>
        <w:rPr>
          <w:color w:val="2A00FF"/>
        </w:rPr>
        <w:t>%</w:t>
      </w:r>
      <w:proofErr w:type="gramStart"/>
      <w:r>
        <w:rPr>
          <w:color w:val="2A00FF"/>
        </w:rPr>
        <w:t>d{</w:t>
      </w:r>
      <w:proofErr w:type="gramEnd"/>
      <w:r>
        <w:rPr>
          <w:color w:val="2A00FF"/>
        </w:rPr>
        <w:t>yyyy-MM-dd</w:t>
      </w:r>
      <w:r>
        <w:t xml:space="preserve"> </w:t>
      </w:r>
      <w:r>
        <w:rPr>
          <w:color w:val="2A00FF"/>
        </w:rPr>
        <w:t>HH</w:t>
      </w:r>
      <w:r>
        <w:t>:</w:t>
      </w:r>
      <w:r>
        <w:rPr>
          <w:color w:val="2A00FF"/>
        </w:rPr>
        <w:t>mm:ss}</w:t>
      </w:r>
      <w:r>
        <w:t xml:space="preserve"> </w:t>
      </w:r>
      <w:r>
        <w:rPr>
          <w:color w:val="2A00FF"/>
        </w:rPr>
        <w:t>[%t]</w:t>
      </w:r>
      <w:r>
        <w:t xml:space="preserve"> </w:t>
      </w:r>
      <w:r>
        <w:rPr>
          <w:color w:val="2A00FF"/>
        </w:rPr>
        <w:t>[%c]</w:t>
      </w:r>
      <w:r>
        <w:t xml:space="preserve"> </w:t>
      </w:r>
      <w:r>
        <w:rPr>
          <w:color w:val="2A00FF"/>
        </w:rPr>
        <w:t>[%p]</w:t>
      </w:r>
      <w:r>
        <w:t xml:space="preserve"> </w:t>
      </w:r>
      <w:r>
        <w:rPr>
          <w:color w:val="2A00FF"/>
        </w:rPr>
        <w:t>-</w:t>
      </w:r>
      <w:r>
        <w:t xml:space="preserve"> </w:t>
      </w:r>
      <w:r>
        <w:rPr>
          <w:color w:val="2A00FF"/>
        </w:rPr>
        <w:t>%m%n</w:t>
      </w:r>
    </w:p>
    <w:p w:rsidR="00960186" w:rsidRDefault="00960186" w:rsidP="003844C6">
      <w:pPr>
        <w:pStyle w:val="ac"/>
      </w:pPr>
      <w:r>
        <w:t>log4j.appender.R.File=</w:t>
      </w:r>
      <w:r>
        <w:rPr>
          <w:color w:val="2A00FF"/>
        </w:rPr>
        <w:t>C\</w:t>
      </w:r>
      <w:r>
        <w:t>:</w:t>
      </w:r>
      <w:r>
        <w:rPr>
          <w:color w:val="2A00FF"/>
        </w:rPr>
        <w:t>/logs/WebDevice.log</w:t>
      </w:r>
    </w:p>
    <w:p w:rsidR="00960186" w:rsidRDefault="00960186" w:rsidP="003844C6">
      <w:pPr>
        <w:pStyle w:val="ac"/>
      </w:pPr>
      <w:r>
        <w:t>log4j.appender.R.MaxFileSize=</w:t>
      </w:r>
      <w:r>
        <w:rPr>
          <w:color w:val="2A00FF"/>
        </w:rPr>
        <w:t>10MB</w:t>
      </w:r>
    </w:p>
    <w:p w:rsidR="00960186" w:rsidRDefault="00960186" w:rsidP="003844C6">
      <w:pPr>
        <w:pStyle w:val="ac"/>
        <w:rPr>
          <w:color w:val="2A00FF"/>
        </w:rPr>
      </w:pPr>
      <w:r>
        <w:t>log4j.appender.R.MaxBackupIndex=</w:t>
      </w:r>
      <w:r>
        <w:rPr>
          <w:color w:val="2A00FF"/>
        </w:rPr>
        <w:t>100</w:t>
      </w:r>
    </w:p>
    <w:p w:rsidR="001218F3" w:rsidRDefault="00CD33ED" w:rsidP="001218F3">
      <w:pPr>
        <w:pStyle w:val="2"/>
      </w:pPr>
      <w:r>
        <w:rPr>
          <w:rFonts w:hint="eastAsia"/>
        </w:rPr>
        <w:t>取消</w:t>
      </w:r>
      <w:r w:rsidR="000B7568">
        <w:rPr>
          <w:rFonts w:hint="eastAsia"/>
        </w:rPr>
        <w:t>web</w:t>
      </w:r>
      <w:r w:rsidR="000B7568">
        <w:rPr>
          <w:rFonts w:hint="eastAsia"/>
        </w:rPr>
        <w:t>服务日志</w:t>
      </w:r>
    </w:p>
    <w:p w:rsidR="003630EF" w:rsidRDefault="00FE04AE" w:rsidP="00312926">
      <w:pPr>
        <w:pStyle w:val="a4"/>
        <w:ind w:firstLine="480"/>
      </w:pPr>
      <w:r>
        <w:rPr>
          <w:rFonts w:hint="eastAsia"/>
        </w:rPr>
        <w:t>取消</w:t>
      </w:r>
      <w:r w:rsidR="00323D60" w:rsidRPr="00323D60">
        <w:t>ServiceManager\FSvcWeb_8120\logs</w:t>
      </w:r>
      <w:r w:rsidR="00C63CD5">
        <w:rPr>
          <w:rFonts w:hint="eastAsia"/>
        </w:rPr>
        <w:t>中的</w:t>
      </w:r>
      <w:r w:rsidR="00FE0039">
        <w:rPr>
          <w:rFonts w:hint="eastAsia"/>
        </w:rPr>
        <w:t>web</w:t>
      </w:r>
      <w:r w:rsidR="00FE0039">
        <w:rPr>
          <w:rFonts w:hint="eastAsia"/>
        </w:rPr>
        <w:t>服务</w:t>
      </w:r>
      <w:r>
        <w:rPr>
          <w:rFonts w:hint="eastAsia"/>
        </w:rPr>
        <w:t>日志，</w:t>
      </w:r>
      <w:r w:rsidR="009D0343">
        <w:rPr>
          <w:rFonts w:hint="eastAsia"/>
        </w:rPr>
        <w:t>防止日志</w:t>
      </w:r>
      <w:r w:rsidR="00972E22">
        <w:rPr>
          <w:rFonts w:hint="eastAsia"/>
        </w:rPr>
        <w:t>文件积累导致存储空间不足</w:t>
      </w:r>
      <w:r w:rsidR="000F3214">
        <w:rPr>
          <w:rFonts w:hint="eastAsia"/>
        </w:rPr>
        <w:t>。</w:t>
      </w:r>
    </w:p>
    <w:p w:rsidR="00456908" w:rsidRDefault="00D21DEF" w:rsidP="00456908">
      <w:pPr>
        <w:pStyle w:val="a4"/>
        <w:ind w:firstLine="480"/>
      </w:pPr>
      <w:r>
        <w:rPr>
          <w:rFonts w:hint="eastAsia"/>
        </w:rPr>
        <w:t>删除</w:t>
      </w:r>
      <w:r w:rsidRPr="00D21DEF">
        <w:t>ServiceManager\FSvcWeb_8120\bin</w:t>
      </w:r>
      <w:r>
        <w:rPr>
          <w:rFonts w:hint="eastAsia"/>
        </w:rPr>
        <w:t>\</w:t>
      </w:r>
      <w:r w:rsidR="00456908" w:rsidRPr="005339E2">
        <w:t>service.bat</w:t>
      </w:r>
      <w:r>
        <w:rPr>
          <w:rFonts w:hint="eastAsia"/>
        </w:rPr>
        <w:t>中的</w:t>
      </w:r>
      <w:r w:rsidR="003F2B77">
        <w:rPr>
          <w:rFonts w:hint="eastAsia"/>
        </w:rPr>
        <w:t>两行</w:t>
      </w:r>
      <w:r>
        <w:rPr>
          <w:rFonts w:hint="eastAsia"/>
        </w:rPr>
        <w:t>代码：</w:t>
      </w:r>
    </w:p>
    <w:p w:rsidR="00456908" w:rsidRDefault="00456908" w:rsidP="00456908">
      <w:pPr>
        <w:pStyle w:val="ac"/>
        <w:ind w:firstLine="420"/>
      </w:pPr>
      <w:r>
        <w:t>--StdOutput auto ^</w:t>
      </w:r>
    </w:p>
    <w:p w:rsidR="00456908" w:rsidRPr="00B36119" w:rsidRDefault="00456908" w:rsidP="00456908">
      <w:pPr>
        <w:pStyle w:val="ac"/>
        <w:ind w:firstLine="420"/>
      </w:pPr>
      <w:r>
        <w:t>--StdError auto ^</w:t>
      </w:r>
    </w:p>
    <w:p w:rsidR="009F307E" w:rsidRDefault="00443ACF" w:rsidP="001218F3">
      <w:pPr>
        <w:pStyle w:val="2"/>
      </w:pPr>
      <w:r>
        <w:rPr>
          <w:rFonts w:hint="eastAsia"/>
        </w:rPr>
        <w:t>取消加解密日志</w:t>
      </w:r>
    </w:p>
    <w:p w:rsidR="0086464E" w:rsidRDefault="004412C1" w:rsidP="0086464E">
      <w:pPr>
        <w:pStyle w:val="a4"/>
        <w:ind w:firstLine="480"/>
      </w:pPr>
      <w:r>
        <w:rPr>
          <w:rFonts w:hint="eastAsia"/>
        </w:rPr>
        <w:t>加解密日志过多，影响日志阅读。</w:t>
      </w:r>
      <w:r w:rsidR="009856E6">
        <w:rPr>
          <w:rFonts w:hint="eastAsia"/>
        </w:rPr>
        <w:t>将</w:t>
      </w:r>
      <w:r w:rsidR="00677134">
        <w:rPr>
          <w:rFonts w:hint="eastAsia"/>
        </w:rPr>
        <w:t>中心</w:t>
      </w:r>
      <w:r w:rsidR="006A3EC0">
        <w:rPr>
          <w:rFonts w:hint="eastAsia"/>
        </w:rPr>
        <w:t>平台和采集平台</w:t>
      </w:r>
      <w:r w:rsidR="00E34FAC" w:rsidRPr="00E34FAC">
        <w:t>com.hikvision.common.md</w:t>
      </w:r>
      <w:r w:rsidR="00E34FAC">
        <w:rPr>
          <w:rFonts w:hint="eastAsia"/>
        </w:rPr>
        <w:t>.</w:t>
      </w:r>
      <w:r w:rsidR="00E34FAC" w:rsidRPr="00E34FAC">
        <w:t>SercurityUtil</w:t>
      </w:r>
      <w:r w:rsidR="00677134">
        <w:rPr>
          <w:rFonts w:hint="eastAsia"/>
        </w:rPr>
        <w:t>.java</w:t>
      </w:r>
      <w:r w:rsidR="006A3EC0">
        <w:rPr>
          <w:rFonts w:hint="eastAsia"/>
        </w:rPr>
        <w:t>文件中的日志记录改为</w:t>
      </w:r>
      <w:r w:rsidR="006A3EC0">
        <w:rPr>
          <w:rFonts w:hint="eastAsia"/>
        </w:rPr>
        <w:t>debug</w:t>
      </w:r>
      <w:r w:rsidR="006A3EC0">
        <w:rPr>
          <w:rFonts w:hint="eastAsia"/>
        </w:rPr>
        <w:t>模式</w:t>
      </w:r>
      <w:r w:rsidR="00273845">
        <w:rPr>
          <w:rFonts w:hint="eastAsia"/>
        </w:rPr>
        <w:t>。</w:t>
      </w:r>
    </w:p>
    <w:p w:rsidR="00DF3752" w:rsidRPr="00DF3752" w:rsidRDefault="00450C90" w:rsidP="00765CB2">
      <w:pPr>
        <w:pStyle w:val="1"/>
        <w:spacing w:before="249" w:after="249"/>
      </w:pPr>
      <w:r>
        <w:rPr>
          <w:rFonts w:hint="eastAsia"/>
        </w:rPr>
        <w:t>优化读日志功能</w:t>
      </w:r>
    </w:p>
    <w:p w:rsidR="00B40921" w:rsidRDefault="006A081D" w:rsidP="006A081D">
      <w:pPr>
        <w:pStyle w:val="2"/>
      </w:pPr>
      <w:r>
        <w:rPr>
          <w:rFonts w:hint="eastAsia"/>
        </w:rPr>
        <w:t>中心平台首页报警日志</w:t>
      </w:r>
      <w:bookmarkStart w:id="0" w:name="_GoBack"/>
      <w:bookmarkEnd w:id="0"/>
    </w:p>
    <w:p w:rsidR="00410CFC" w:rsidRPr="00396D6A" w:rsidRDefault="00C20311" w:rsidP="00410CFC">
      <w:pPr>
        <w:pStyle w:val="a4"/>
        <w:ind w:firstLine="480"/>
      </w:pPr>
      <w:r>
        <w:rPr>
          <w:rFonts w:hint="eastAsia"/>
        </w:rPr>
        <w:t>取消中心平台首页定时器，</w:t>
      </w:r>
      <w:r w:rsidR="0061254D">
        <w:rPr>
          <w:rFonts w:hint="eastAsia"/>
        </w:rPr>
        <w:t>减轻</w:t>
      </w:r>
      <w:r w:rsidR="000C38BC">
        <w:rPr>
          <w:rFonts w:hint="eastAsia"/>
        </w:rPr>
        <w:t>报警日志读取</w:t>
      </w:r>
      <w:r w:rsidR="0061254D">
        <w:rPr>
          <w:rFonts w:hint="eastAsia"/>
        </w:rPr>
        <w:t>压力，</w:t>
      </w:r>
      <w:r w:rsidR="00410CFC">
        <w:rPr>
          <w:rFonts w:hint="eastAsia"/>
        </w:rPr>
        <w:t>注释掉</w:t>
      </w:r>
      <w:r w:rsidR="00410CFC">
        <w:rPr>
          <w:rFonts w:hint="eastAsia"/>
        </w:rPr>
        <w:t>welcome.js</w:t>
      </w:r>
      <w:r w:rsidR="00410CFC">
        <w:rPr>
          <w:rFonts w:hint="eastAsia"/>
        </w:rPr>
        <w:t>中的如下四行代码</w:t>
      </w:r>
      <w:r w:rsidR="0019552D">
        <w:rPr>
          <w:rFonts w:hint="eastAsia"/>
        </w:rPr>
        <w:t>：</w:t>
      </w:r>
    </w:p>
    <w:p w:rsidR="00410CFC" w:rsidRDefault="00410CFC" w:rsidP="00410CFC">
      <w:pPr>
        <w:pStyle w:val="ac"/>
      </w:pPr>
      <w:r>
        <w:rPr>
          <w:highlight w:val="lightGray"/>
        </w:rPr>
        <w:t>welcome</w:t>
      </w:r>
      <w:r>
        <w:rPr>
          <w:color w:val="7F7F7F"/>
        </w:rPr>
        <w:t>.</w:t>
      </w:r>
      <w:r>
        <w:t>alarmtimer</w:t>
      </w:r>
      <w:r>
        <w:rPr>
          <w:color w:val="7F7F7F"/>
        </w:rPr>
        <w:t>=</w:t>
      </w:r>
      <w:proofErr w:type="gramStart"/>
      <w:r>
        <w:t>window</w:t>
      </w:r>
      <w:r>
        <w:rPr>
          <w:color w:val="7F7F7F"/>
        </w:rPr>
        <w:t>.</w:t>
      </w:r>
      <w:r>
        <w:t>setInterval</w:t>
      </w:r>
      <w:r>
        <w:rPr>
          <w:color w:val="7F7F7F"/>
        </w:rPr>
        <w:t>(</w:t>
      </w:r>
      <w:proofErr w:type="gramEnd"/>
      <w:r>
        <w:rPr>
          <w:b/>
          <w:bCs/>
          <w:color w:val="0000C0"/>
        </w:rPr>
        <w:t>function</w:t>
      </w:r>
      <w:r>
        <w:rPr>
          <w:color w:val="7F7F7F"/>
        </w:rPr>
        <w:t>(){</w:t>
      </w:r>
    </w:p>
    <w:p w:rsidR="00410CFC" w:rsidRDefault="00410CFC" w:rsidP="00410CFC">
      <w:pPr>
        <w:pStyle w:val="ac"/>
      </w:pPr>
      <w:r>
        <w:tab/>
      </w:r>
      <w:proofErr w:type="gramStart"/>
      <w:r>
        <w:t>refreshalarmgrid</w:t>
      </w:r>
      <w:r>
        <w:rPr>
          <w:color w:val="7F7F7F"/>
        </w:rPr>
        <w:t>(</w:t>
      </w:r>
      <w:proofErr w:type="gramEnd"/>
      <w:r>
        <w:rPr>
          <w:color w:val="7F7F7F"/>
        </w:rPr>
        <w:t>);</w:t>
      </w:r>
    </w:p>
    <w:p w:rsidR="00410CFC" w:rsidRDefault="00410CFC" w:rsidP="00410CFC">
      <w:pPr>
        <w:pStyle w:val="ac"/>
      </w:pPr>
      <w:r>
        <w:tab/>
      </w:r>
      <w:proofErr w:type="gramStart"/>
      <w:r>
        <w:t>refreshdeletegrid</w:t>
      </w:r>
      <w:r>
        <w:rPr>
          <w:color w:val="7F7F7F"/>
        </w:rPr>
        <w:t>(</w:t>
      </w:r>
      <w:proofErr w:type="gramEnd"/>
      <w:r>
        <w:rPr>
          <w:color w:val="7F7F7F"/>
        </w:rPr>
        <w:t>);</w:t>
      </w:r>
    </w:p>
    <w:p w:rsidR="00410CFC" w:rsidRDefault="00410CFC" w:rsidP="00410CFC">
      <w:pPr>
        <w:pStyle w:val="ac"/>
        <w:rPr>
          <w:color w:val="7F7F7F"/>
        </w:rPr>
      </w:pPr>
      <w:r>
        <w:rPr>
          <w:color w:val="7F7F7F"/>
        </w:rPr>
        <w:t>},</w:t>
      </w:r>
      <w:r>
        <w:t xml:space="preserve"> </w:t>
      </w:r>
      <w:r>
        <w:rPr>
          <w:highlight w:val="lightGray"/>
        </w:rPr>
        <w:t>welcome</w:t>
      </w:r>
      <w:r>
        <w:rPr>
          <w:color w:val="7F7F7F"/>
        </w:rPr>
        <w:t>.</w:t>
      </w:r>
      <w:r>
        <w:t>alarmtimes</w:t>
      </w:r>
      <w:r>
        <w:rPr>
          <w:color w:val="7F7F7F"/>
        </w:rPr>
        <w:t>);</w:t>
      </w:r>
    </w:p>
    <w:sectPr w:rsidR="0041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74" w:rsidRDefault="001A5174" w:rsidP="00DE649F">
      <w:pPr>
        <w:spacing w:line="240" w:lineRule="auto"/>
      </w:pPr>
      <w:r>
        <w:separator/>
      </w:r>
    </w:p>
  </w:endnote>
  <w:endnote w:type="continuationSeparator" w:id="0">
    <w:p w:rsidR="001A5174" w:rsidRDefault="001A5174" w:rsidP="00DE6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74" w:rsidRDefault="001A5174" w:rsidP="00DE649F">
      <w:pPr>
        <w:spacing w:line="240" w:lineRule="auto"/>
      </w:pPr>
      <w:r>
        <w:separator/>
      </w:r>
    </w:p>
  </w:footnote>
  <w:footnote w:type="continuationSeparator" w:id="0">
    <w:p w:rsidR="001A5174" w:rsidRDefault="001A5174" w:rsidP="00DE64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206F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484F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008F6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37C1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1CEECA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53AD8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6EEE9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A1E232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F627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5CE3D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623062"/>
    <w:multiLevelType w:val="multilevel"/>
    <w:tmpl w:val="E50485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183C5951"/>
    <w:multiLevelType w:val="hybridMultilevel"/>
    <w:tmpl w:val="93BAE2EE"/>
    <w:lvl w:ilvl="0" w:tplc="10527A5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2477F"/>
    <w:multiLevelType w:val="hybridMultilevel"/>
    <w:tmpl w:val="3EF4A10C"/>
    <w:lvl w:ilvl="0" w:tplc="3EACD2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DA0687"/>
    <w:multiLevelType w:val="multilevel"/>
    <w:tmpl w:val="FBF0A8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4">
    <w:nsid w:val="397458E6"/>
    <w:multiLevelType w:val="multilevel"/>
    <w:tmpl w:val="5BD439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5">
    <w:nsid w:val="4A5D119B"/>
    <w:multiLevelType w:val="hybridMultilevel"/>
    <w:tmpl w:val="EE584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8E1937"/>
    <w:multiLevelType w:val="hybridMultilevel"/>
    <w:tmpl w:val="0EC4C252"/>
    <w:lvl w:ilvl="0" w:tplc="6876F8C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0375D5"/>
    <w:multiLevelType w:val="multilevel"/>
    <w:tmpl w:val="BB204E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8">
    <w:nsid w:val="71CE3775"/>
    <w:multiLevelType w:val="multilevel"/>
    <w:tmpl w:val="F61A0C3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9">
    <w:nsid w:val="7F8024CF"/>
    <w:multiLevelType w:val="hybridMultilevel"/>
    <w:tmpl w:val="9320B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D024D6"/>
    <w:multiLevelType w:val="multilevel"/>
    <w:tmpl w:val="FBF0A8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4"/>
  </w:num>
  <w:num w:numId="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0"/>
  </w:num>
  <w:num w:numId="9">
    <w:abstractNumId w:val="19"/>
  </w:num>
  <w:num w:numId="10">
    <w:abstractNumId w:val="18"/>
  </w:num>
  <w:num w:numId="11">
    <w:abstractNumId w:val="17"/>
  </w:num>
  <w:num w:numId="12">
    <w:abstractNumId w:val="1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13"/>
  </w:num>
  <w:num w:numId="25">
    <w:abstractNumId w:val="2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A9"/>
    <w:rsid w:val="00011151"/>
    <w:rsid w:val="000130BF"/>
    <w:rsid w:val="00021529"/>
    <w:rsid w:val="00025001"/>
    <w:rsid w:val="00026273"/>
    <w:rsid w:val="00026A6D"/>
    <w:rsid w:val="00030E99"/>
    <w:rsid w:val="000338E7"/>
    <w:rsid w:val="00035005"/>
    <w:rsid w:val="00035594"/>
    <w:rsid w:val="00037C09"/>
    <w:rsid w:val="00046999"/>
    <w:rsid w:val="000478B4"/>
    <w:rsid w:val="00052777"/>
    <w:rsid w:val="000541AD"/>
    <w:rsid w:val="000659BA"/>
    <w:rsid w:val="00067590"/>
    <w:rsid w:val="000678B5"/>
    <w:rsid w:val="0007102D"/>
    <w:rsid w:val="00071D86"/>
    <w:rsid w:val="00073A36"/>
    <w:rsid w:val="00087AFB"/>
    <w:rsid w:val="00095605"/>
    <w:rsid w:val="000A15BF"/>
    <w:rsid w:val="000B0D7E"/>
    <w:rsid w:val="000B565C"/>
    <w:rsid w:val="000B5A43"/>
    <w:rsid w:val="000B710F"/>
    <w:rsid w:val="000B7568"/>
    <w:rsid w:val="000C00B6"/>
    <w:rsid w:val="000C38BC"/>
    <w:rsid w:val="000C7875"/>
    <w:rsid w:val="000D2BF5"/>
    <w:rsid w:val="000E1D75"/>
    <w:rsid w:val="000E308F"/>
    <w:rsid w:val="000F2DE5"/>
    <w:rsid w:val="000F3214"/>
    <w:rsid w:val="000F42EC"/>
    <w:rsid w:val="000F59D8"/>
    <w:rsid w:val="000F7DC7"/>
    <w:rsid w:val="0010401D"/>
    <w:rsid w:val="00105630"/>
    <w:rsid w:val="00106D5B"/>
    <w:rsid w:val="001218F3"/>
    <w:rsid w:val="00124798"/>
    <w:rsid w:val="00127C58"/>
    <w:rsid w:val="00133E61"/>
    <w:rsid w:val="00134282"/>
    <w:rsid w:val="0013511E"/>
    <w:rsid w:val="001441CD"/>
    <w:rsid w:val="00145F66"/>
    <w:rsid w:val="00154804"/>
    <w:rsid w:val="00155C4D"/>
    <w:rsid w:val="001606E0"/>
    <w:rsid w:val="00162D26"/>
    <w:rsid w:val="00185E52"/>
    <w:rsid w:val="00193D24"/>
    <w:rsid w:val="0019552D"/>
    <w:rsid w:val="001967A9"/>
    <w:rsid w:val="001A0661"/>
    <w:rsid w:val="001A12A1"/>
    <w:rsid w:val="001A5174"/>
    <w:rsid w:val="001A69A6"/>
    <w:rsid w:val="001B2BFC"/>
    <w:rsid w:val="001C3477"/>
    <w:rsid w:val="001C64F2"/>
    <w:rsid w:val="001D6475"/>
    <w:rsid w:val="001D6948"/>
    <w:rsid w:val="001F1D26"/>
    <w:rsid w:val="001F260B"/>
    <w:rsid w:val="001F7226"/>
    <w:rsid w:val="001F72FF"/>
    <w:rsid w:val="002004B0"/>
    <w:rsid w:val="00200EB9"/>
    <w:rsid w:val="00211F5A"/>
    <w:rsid w:val="002158A8"/>
    <w:rsid w:val="002176C4"/>
    <w:rsid w:val="00222F3A"/>
    <w:rsid w:val="002301E9"/>
    <w:rsid w:val="0023526D"/>
    <w:rsid w:val="002359A9"/>
    <w:rsid w:val="00241449"/>
    <w:rsid w:val="002544D7"/>
    <w:rsid w:val="002547E7"/>
    <w:rsid w:val="00254F39"/>
    <w:rsid w:val="00261CA7"/>
    <w:rsid w:val="00273845"/>
    <w:rsid w:val="00275ADA"/>
    <w:rsid w:val="002814B1"/>
    <w:rsid w:val="0028405C"/>
    <w:rsid w:val="002871C7"/>
    <w:rsid w:val="00295312"/>
    <w:rsid w:val="002A30B7"/>
    <w:rsid w:val="002A4C46"/>
    <w:rsid w:val="002B01A3"/>
    <w:rsid w:val="002B395E"/>
    <w:rsid w:val="002C0164"/>
    <w:rsid w:val="002C1E1C"/>
    <w:rsid w:val="002C7913"/>
    <w:rsid w:val="002D3169"/>
    <w:rsid w:val="002D5199"/>
    <w:rsid w:val="002F33B4"/>
    <w:rsid w:val="002F6A25"/>
    <w:rsid w:val="00304159"/>
    <w:rsid w:val="00312926"/>
    <w:rsid w:val="00313264"/>
    <w:rsid w:val="0032139E"/>
    <w:rsid w:val="0032356F"/>
    <w:rsid w:val="00323D60"/>
    <w:rsid w:val="00330D0D"/>
    <w:rsid w:val="00331E71"/>
    <w:rsid w:val="00333198"/>
    <w:rsid w:val="0033327B"/>
    <w:rsid w:val="00341AEF"/>
    <w:rsid w:val="0034296A"/>
    <w:rsid w:val="00344695"/>
    <w:rsid w:val="00345104"/>
    <w:rsid w:val="00347A22"/>
    <w:rsid w:val="00352FC5"/>
    <w:rsid w:val="00353490"/>
    <w:rsid w:val="003547D7"/>
    <w:rsid w:val="00356076"/>
    <w:rsid w:val="00356920"/>
    <w:rsid w:val="003630EF"/>
    <w:rsid w:val="003663A5"/>
    <w:rsid w:val="0037042C"/>
    <w:rsid w:val="00383F71"/>
    <w:rsid w:val="003844C6"/>
    <w:rsid w:val="00386AFA"/>
    <w:rsid w:val="003924CF"/>
    <w:rsid w:val="00396019"/>
    <w:rsid w:val="00396D6A"/>
    <w:rsid w:val="003A13EB"/>
    <w:rsid w:val="003A199A"/>
    <w:rsid w:val="003A6064"/>
    <w:rsid w:val="003A7E9C"/>
    <w:rsid w:val="003B72AD"/>
    <w:rsid w:val="003C10C6"/>
    <w:rsid w:val="003C5F99"/>
    <w:rsid w:val="003C6F21"/>
    <w:rsid w:val="003C7DEA"/>
    <w:rsid w:val="003D2A1E"/>
    <w:rsid w:val="003D7091"/>
    <w:rsid w:val="003D7C3A"/>
    <w:rsid w:val="003E0CAA"/>
    <w:rsid w:val="003E1FFC"/>
    <w:rsid w:val="003E4255"/>
    <w:rsid w:val="003E502E"/>
    <w:rsid w:val="003F0381"/>
    <w:rsid w:val="003F2B77"/>
    <w:rsid w:val="00401BC1"/>
    <w:rsid w:val="00402146"/>
    <w:rsid w:val="00402195"/>
    <w:rsid w:val="00404F6B"/>
    <w:rsid w:val="00410CFC"/>
    <w:rsid w:val="00411BA1"/>
    <w:rsid w:val="00420217"/>
    <w:rsid w:val="00421D92"/>
    <w:rsid w:val="004263CC"/>
    <w:rsid w:val="004340BE"/>
    <w:rsid w:val="00436D61"/>
    <w:rsid w:val="00440C96"/>
    <w:rsid w:val="004412C1"/>
    <w:rsid w:val="00443ACF"/>
    <w:rsid w:val="00446CEB"/>
    <w:rsid w:val="00447E98"/>
    <w:rsid w:val="00450C90"/>
    <w:rsid w:val="00456908"/>
    <w:rsid w:val="00460984"/>
    <w:rsid w:val="00460B63"/>
    <w:rsid w:val="0046347C"/>
    <w:rsid w:val="00467F9F"/>
    <w:rsid w:val="00474562"/>
    <w:rsid w:val="004750CE"/>
    <w:rsid w:val="004750E6"/>
    <w:rsid w:val="004755BF"/>
    <w:rsid w:val="004760D3"/>
    <w:rsid w:val="00480330"/>
    <w:rsid w:val="00482DAA"/>
    <w:rsid w:val="00482F21"/>
    <w:rsid w:val="00484C14"/>
    <w:rsid w:val="00484E03"/>
    <w:rsid w:val="00493E0B"/>
    <w:rsid w:val="00495A6B"/>
    <w:rsid w:val="0049695F"/>
    <w:rsid w:val="004A133B"/>
    <w:rsid w:val="004A3DC4"/>
    <w:rsid w:val="004C1538"/>
    <w:rsid w:val="004C2BAC"/>
    <w:rsid w:val="004C5D2B"/>
    <w:rsid w:val="004D2090"/>
    <w:rsid w:val="004D2AFC"/>
    <w:rsid w:val="004E4617"/>
    <w:rsid w:val="004E48EB"/>
    <w:rsid w:val="004E7051"/>
    <w:rsid w:val="004F4C6D"/>
    <w:rsid w:val="00505C8A"/>
    <w:rsid w:val="00507C54"/>
    <w:rsid w:val="00512FB8"/>
    <w:rsid w:val="005213D0"/>
    <w:rsid w:val="00522B4D"/>
    <w:rsid w:val="0052327C"/>
    <w:rsid w:val="005324FD"/>
    <w:rsid w:val="00535A0B"/>
    <w:rsid w:val="00536905"/>
    <w:rsid w:val="00537D59"/>
    <w:rsid w:val="00553191"/>
    <w:rsid w:val="005636AE"/>
    <w:rsid w:val="00575D0E"/>
    <w:rsid w:val="005773C0"/>
    <w:rsid w:val="005776FC"/>
    <w:rsid w:val="00583A62"/>
    <w:rsid w:val="005870E9"/>
    <w:rsid w:val="00590F2B"/>
    <w:rsid w:val="005A017D"/>
    <w:rsid w:val="005A0C57"/>
    <w:rsid w:val="005B4FD6"/>
    <w:rsid w:val="005B5DE0"/>
    <w:rsid w:val="005B74B3"/>
    <w:rsid w:val="005C765B"/>
    <w:rsid w:val="005C7CCE"/>
    <w:rsid w:val="005D0D25"/>
    <w:rsid w:val="005D3668"/>
    <w:rsid w:val="005D48D9"/>
    <w:rsid w:val="005D6531"/>
    <w:rsid w:val="005E2D2E"/>
    <w:rsid w:val="005F1F50"/>
    <w:rsid w:val="005F6997"/>
    <w:rsid w:val="005F6C33"/>
    <w:rsid w:val="00600686"/>
    <w:rsid w:val="006009F1"/>
    <w:rsid w:val="006042BE"/>
    <w:rsid w:val="00607707"/>
    <w:rsid w:val="0061254D"/>
    <w:rsid w:val="006175CD"/>
    <w:rsid w:val="00622597"/>
    <w:rsid w:val="0062506D"/>
    <w:rsid w:val="006265F2"/>
    <w:rsid w:val="006306A7"/>
    <w:rsid w:val="00640ED8"/>
    <w:rsid w:val="006423DF"/>
    <w:rsid w:val="00645734"/>
    <w:rsid w:val="00646F7C"/>
    <w:rsid w:val="00647AC0"/>
    <w:rsid w:val="00654C23"/>
    <w:rsid w:val="00664865"/>
    <w:rsid w:val="006653E0"/>
    <w:rsid w:val="006657DD"/>
    <w:rsid w:val="00665CDC"/>
    <w:rsid w:val="00667EC9"/>
    <w:rsid w:val="00670DBF"/>
    <w:rsid w:val="00673A8E"/>
    <w:rsid w:val="00677134"/>
    <w:rsid w:val="0068270F"/>
    <w:rsid w:val="00683D54"/>
    <w:rsid w:val="00684174"/>
    <w:rsid w:val="0068542E"/>
    <w:rsid w:val="00685A27"/>
    <w:rsid w:val="006871AE"/>
    <w:rsid w:val="00687F89"/>
    <w:rsid w:val="00691BC9"/>
    <w:rsid w:val="0069334A"/>
    <w:rsid w:val="006943A3"/>
    <w:rsid w:val="0069543E"/>
    <w:rsid w:val="00697F3F"/>
    <w:rsid w:val="006A081D"/>
    <w:rsid w:val="006A2332"/>
    <w:rsid w:val="006A3EC0"/>
    <w:rsid w:val="006A421E"/>
    <w:rsid w:val="006B22E2"/>
    <w:rsid w:val="006B252E"/>
    <w:rsid w:val="006B3972"/>
    <w:rsid w:val="006B4DD6"/>
    <w:rsid w:val="006B533E"/>
    <w:rsid w:val="006B68D4"/>
    <w:rsid w:val="006C0190"/>
    <w:rsid w:val="006C0949"/>
    <w:rsid w:val="006C0AFC"/>
    <w:rsid w:val="006C29B3"/>
    <w:rsid w:val="006E4214"/>
    <w:rsid w:val="006E4824"/>
    <w:rsid w:val="006E4B92"/>
    <w:rsid w:val="006F3CD9"/>
    <w:rsid w:val="006F5D34"/>
    <w:rsid w:val="006F7C7D"/>
    <w:rsid w:val="007022DD"/>
    <w:rsid w:val="00702890"/>
    <w:rsid w:val="007111C7"/>
    <w:rsid w:val="00714BEE"/>
    <w:rsid w:val="00722B55"/>
    <w:rsid w:val="00727587"/>
    <w:rsid w:val="0073231C"/>
    <w:rsid w:val="00733FE4"/>
    <w:rsid w:val="007362D6"/>
    <w:rsid w:val="007453DF"/>
    <w:rsid w:val="00752B68"/>
    <w:rsid w:val="00753229"/>
    <w:rsid w:val="007534C8"/>
    <w:rsid w:val="00753B58"/>
    <w:rsid w:val="0075789D"/>
    <w:rsid w:val="0076571A"/>
    <w:rsid w:val="00765C47"/>
    <w:rsid w:val="00765CB2"/>
    <w:rsid w:val="00766B9F"/>
    <w:rsid w:val="007730C5"/>
    <w:rsid w:val="00776B74"/>
    <w:rsid w:val="007803C4"/>
    <w:rsid w:val="00783447"/>
    <w:rsid w:val="007843DE"/>
    <w:rsid w:val="00793D54"/>
    <w:rsid w:val="007945C1"/>
    <w:rsid w:val="00796117"/>
    <w:rsid w:val="007A0765"/>
    <w:rsid w:val="007A4066"/>
    <w:rsid w:val="007A44F3"/>
    <w:rsid w:val="007A47B6"/>
    <w:rsid w:val="007A634D"/>
    <w:rsid w:val="007A6DF6"/>
    <w:rsid w:val="007A71E3"/>
    <w:rsid w:val="007B0492"/>
    <w:rsid w:val="007C1E46"/>
    <w:rsid w:val="007C223B"/>
    <w:rsid w:val="007C664E"/>
    <w:rsid w:val="007C6789"/>
    <w:rsid w:val="007E152E"/>
    <w:rsid w:val="007E30AF"/>
    <w:rsid w:val="007E3216"/>
    <w:rsid w:val="007E370C"/>
    <w:rsid w:val="007E4B36"/>
    <w:rsid w:val="007F6890"/>
    <w:rsid w:val="008001C3"/>
    <w:rsid w:val="00802BDB"/>
    <w:rsid w:val="0080507C"/>
    <w:rsid w:val="00810646"/>
    <w:rsid w:val="008129ED"/>
    <w:rsid w:val="00822B30"/>
    <w:rsid w:val="00830706"/>
    <w:rsid w:val="00831223"/>
    <w:rsid w:val="0084341A"/>
    <w:rsid w:val="00852AC9"/>
    <w:rsid w:val="008562E6"/>
    <w:rsid w:val="008570BF"/>
    <w:rsid w:val="00857587"/>
    <w:rsid w:val="0086464E"/>
    <w:rsid w:val="008724D0"/>
    <w:rsid w:val="0087415A"/>
    <w:rsid w:val="00874DDF"/>
    <w:rsid w:val="00875B5F"/>
    <w:rsid w:val="00883F6B"/>
    <w:rsid w:val="00885810"/>
    <w:rsid w:val="008862EB"/>
    <w:rsid w:val="00886A68"/>
    <w:rsid w:val="00890F14"/>
    <w:rsid w:val="008918B6"/>
    <w:rsid w:val="008921BC"/>
    <w:rsid w:val="00895AEF"/>
    <w:rsid w:val="008A3054"/>
    <w:rsid w:val="008B1622"/>
    <w:rsid w:val="008B172D"/>
    <w:rsid w:val="008B68F0"/>
    <w:rsid w:val="008C1EB8"/>
    <w:rsid w:val="008C310D"/>
    <w:rsid w:val="008C4A13"/>
    <w:rsid w:val="008D1776"/>
    <w:rsid w:val="008E32F0"/>
    <w:rsid w:val="008E481C"/>
    <w:rsid w:val="008E6D40"/>
    <w:rsid w:val="008F452E"/>
    <w:rsid w:val="008F56EF"/>
    <w:rsid w:val="009034A0"/>
    <w:rsid w:val="00903578"/>
    <w:rsid w:val="00916D21"/>
    <w:rsid w:val="00920BB6"/>
    <w:rsid w:val="00922664"/>
    <w:rsid w:val="00923D48"/>
    <w:rsid w:val="009300AE"/>
    <w:rsid w:val="00930ED2"/>
    <w:rsid w:val="00935FCD"/>
    <w:rsid w:val="009415C5"/>
    <w:rsid w:val="0094329E"/>
    <w:rsid w:val="00947E6D"/>
    <w:rsid w:val="00960186"/>
    <w:rsid w:val="009601AA"/>
    <w:rsid w:val="009630DA"/>
    <w:rsid w:val="00972E22"/>
    <w:rsid w:val="009802C1"/>
    <w:rsid w:val="00980392"/>
    <w:rsid w:val="00981111"/>
    <w:rsid w:val="009856E6"/>
    <w:rsid w:val="00985D3C"/>
    <w:rsid w:val="009901F7"/>
    <w:rsid w:val="009938F6"/>
    <w:rsid w:val="00994F1B"/>
    <w:rsid w:val="00997BE0"/>
    <w:rsid w:val="009A35B8"/>
    <w:rsid w:val="009A454D"/>
    <w:rsid w:val="009A5A9B"/>
    <w:rsid w:val="009A5B56"/>
    <w:rsid w:val="009A6AAF"/>
    <w:rsid w:val="009C011A"/>
    <w:rsid w:val="009C2EC2"/>
    <w:rsid w:val="009C3375"/>
    <w:rsid w:val="009C720C"/>
    <w:rsid w:val="009D0343"/>
    <w:rsid w:val="009D4074"/>
    <w:rsid w:val="009D4C54"/>
    <w:rsid w:val="009D576E"/>
    <w:rsid w:val="009D5994"/>
    <w:rsid w:val="009E26AE"/>
    <w:rsid w:val="009E55BE"/>
    <w:rsid w:val="009F307E"/>
    <w:rsid w:val="009F3E3A"/>
    <w:rsid w:val="009F4150"/>
    <w:rsid w:val="00A02368"/>
    <w:rsid w:val="00A02B13"/>
    <w:rsid w:val="00A02DD3"/>
    <w:rsid w:val="00A06A66"/>
    <w:rsid w:val="00A12AFA"/>
    <w:rsid w:val="00A15573"/>
    <w:rsid w:val="00A17AEA"/>
    <w:rsid w:val="00A229A4"/>
    <w:rsid w:val="00A3467E"/>
    <w:rsid w:val="00A346CD"/>
    <w:rsid w:val="00A34F58"/>
    <w:rsid w:val="00A36D8E"/>
    <w:rsid w:val="00A426AE"/>
    <w:rsid w:val="00A44355"/>
    <w:rsid w:val="00A50774"/>
    <w:rsid w:val="00A618B4"/>
    <w:rsid w:val="00A62753"/>
    <w:rsid w:val="00A62D65"/>
    <w:rsid w:val="00A63AF3"/>
    <w:rsid w:val="00A64227"/>
    <w:rsid w:val="00A646B6"/>
    <w:rsid w:val="00A70824"/>
    <w:rsid w:val="00A70D32"/>
    <w:rsid w:val="00A7235C"/>
    <w:rsid w:val="00A725CC"/>
    <w:rsid w:val="00A83721"/>
    <w:rsid w:val="00A90C41"/>
    <w:rsid w:val="00A918FB"/>
    <w:rsid w:val="00A91C3F"/>
    <w:rsid w:val="00A96804"/>
    <w:rsid w:val="00AA033F"/>
    <w:rsid w:val="00AA0ACD"/>
    <w:rsid w:val="00AA6A19"/>
    <w:rsid w:val="00AA7115"/>
    <w:rsid w:val="00AB1AB2"/>
    <w:rsid w:val="00AB4CBD"/>
    <w:rsid w:val="00AC1540"/>
    <w:rsid w:val="00AC30BF"/>
    <w:rsid w:val="00AC6718"/>
    <w:rsid w:val="00AD161D"/>
    <w:rsid w:val="00AD6D12"/>
    <w:rsid w:val="00AE1317"/>
    <w:rsid w:val="00AF203D"/>
    <w:rsid w:val="00AF3116"/>
    <w:rsid w:val="00AF4E9A"/>
    <w:rsid w:val="00AF52FD"/>
    <w:rsid w:val="00B00360"/>
    <w:rsid w:val="00B03B04"/>
    <w:rsid w:val="00B046AD"/>
    <w:rsid w:val="00B1080C"/>
    <w:rsid w:val="00B1418E"/>
    <w:rsid w:val="00B2235F"/>
    <w:rsid w:val="00B23C7E"/>
    <w:rsid w:val="00B25409"/>
    <w:rsid w:val="00B40921"/>
    <w:rsid w:val="00B414AC"/>
    <w:rsid w:val="00B45DC3"/>
    <w:rsid w:val="00B72069"/>
    <w:rsid w:val="00B73906"/>
    <w:rsid w:val="00B76C06"/>
    <w:rsid w:val="00B77604"/>
    <w:rsid w:val="00B77C51"/>
    <w:rsid w:val="00B8177D"/>
    <w:rsid w:val="00B83242"/>
    <w:rsid w:val="00B84AF3"/>
    <w:rsid w:val="00B86611"/>
    <w:rsid w:val="00B86E5C"/>
    <w:rsid w:val="00B8734D"/>
    <w:rsid w:val="00B9010B"/>
    <w:rsid w:val="00B911A5"/>
    <w:rsid w:val="00B935BD"/>
    <w:rsid w:val="00B97AE2"/>
    <w:rsid w:val="00B97B2E"/>
    <w:rsid w:val="00BA1A93"/>
    <w:rsid w:val="00BA4162"/>
    <w:rsid w:val="00BB3350"/>
    <w:rsid w:val="00BB7D10"/>
    <w:rsid w:val="00BC309E"/>
    <w:rsid w:val="00BC6F63"/>
    <w:rsid w:val="00BC700E"/>
    <w:rsid w:val="00BD01BD"/>
    <w:rsid w:val="00BD4AB1"/>
    <w:rsid w:val="00BE1F31"/>
    <w:rsid w:val="00BE34BB"/>
    <w:rsid w:val="00C01CF9"/>
    <w:rsid w:val="00C024CF"/>
    <w:rsid w:val="00C03584"/>
    <w:rsid w:val="00C046F1"/>
    <w:rsid w:val="00C105B5"/>
    <w:rsid w:val="00C11E53"/>
    <w:rsid w:val="00C17061"/>
    <w:rsid w:val="00C17D1C"/>
    <w:rsid w:val="00C20311"/>
    <w:rsid w:val="00C262F6"/>
    <w:rsid w:val="00C27B09"/>
    <w:rsid w:val="00C31C4E"/>
    <w:rsid w:val="00C34FF5"/>
    <w:rsid w:val="00C3511C"/>
    <w:rsid w:val="00C37EC5"/>
    <w:rsid w:val="00C41C93"/>
    <w:rsid w:val="00C42BD6"/>
    <w:rsid w:val="00C42D85"/>
    <w:rsid w:val="00C472BB"/>
    <w:rsid w:val="00C61AF5"/>
    <w:rsid w:val="00C63CD5"/>
    <w:rsid w:val="00C641D3"/>
    <w:rsid w:val="00C658F0"/>
    <w:rsid w:val="00C6655D"/>
    <w:rsid w:val="00C73EC3"/>
    <w:rsid w:val="00C75349"/>
    <w:rsid w:val="00C762D6"/>
    <w:rsid w:val="00C768A5"/>
    <w:rsid w:val="00C80A0C"/>
    <w:rsid w:val="00C84999"/>
    <w:rsid w:val="00C92D32"/>
    <w:rsid w:val="00C944F8"/>
    <w:rsid w:val="00C95B1B"/>
    <w:rsid w:val="00C96796"/>
    <w:rsid w:val="00C9729F"/>
    <w:rsid w:val="00CA535D"/>
    <w:rsid w:val="00CB0FED"/>
    <w:rsid w:val="00CB3C16"/>
    <w:rsid w:val="00CB667B"/>
    <w:rsid w:val="00CB71C7"/>
    <w:rsid w:val="00CB72B5"/>
    <w:rsid w:val="00CC0A9F"/>
    <w:rsid w:val="00CC1D90"/>
    <w:rsid w:val="00CC2158"/>
    <w:rsid w:val="00CD33ED"/>
    <w:rsid w:val="00CD3452"/>
    <w:rsid w:val="00CD5D0B"/>
    <w:rsid w:val="00CD7763"/>
    <w:rsid w:val="00CE10DA"/>
    <w:rsid w:val="00CE462F"/>
    <w:rsid w:val="00CE481B"/>
    <w:rsid w:val="00CE7FD2"/>
    <w:rsid w:val="00CF080A"/>
    <w:rsid w:val="00CF2FF3"/>
    <w:rsid w:val="00CF4457"/>
    <w:rsid w:val="00CF5641"/>
    <w:rsid w:val="00CF71F0"/>
    <w:rsid w:val="00D00392"/>
    <w:rsid w:val="00D0232B"/>
    <w:rsid w:val="00D03068"/>
    <w:rsid w:val="00D0668F"/>
    <w:rsid w:val="00D10541"/>
    <w:rsid w:val="00D11214"/>
    <w:rsid w:val="00D13445"/>
    <w:rsid w:val="00D17508"/>
    <w:rsid w:val="00D21DEF"/>
    <w:rsid w:val="00D244F4"/>
    <w:rsid w:val="00D37805"/>
    <w:rsid w:val="00D44A9E"/>
    <w:rsid w:val="00D46DAE"/>
    <w:rsid w:val="00D500B0"/>
    <w:rsid w:val="00D50ACA"/>
    <w:rsid w:val="00D50D1A"/>
    <w:rsid w:val="00D51EF4"/>
    <w:rsid w:val="00D52856"/>
    <w:rsid w:val="00D545CB"/>
    <w:rsid w:val="00D57500"/>
    <w:rsid w:val="00D57D21"/>
    <w:rsid w:val="00D63EFA"/>
    <w:rsid w:val="00D71034"/>
    <w:rsid w:val="00D73BD8"/>
    <w:rsid w:val="00D762CF"/>
    <w:rsid w:val="00D777AA"/>
    <w:rsid w:val="00DA66C9"/>
    <w:rsid w:val="00DA69FB"/>
    <w:rsid w:val="00DB27DF"/>
    <w:rsid w:val="00DB78FC"/>
    <w:rsid w:val="00DC1BEE"/>
    <w:rsid w:val="00DC2312"/>
    <w:rsid w:val="00DC2C35"/>
    <w:rsid w:val="00DC64D1"/>
    <w:rsid w:val="00DD0645"/>
    <w:rsid w:val="00DD0F1A"/>
    <w:rsid w:val="00DE0661"/>
    <w:rsid w:val="00DE15A1"/>
    <w:rsid w:val="00DE5709"/>
    <w:rsid w:val="00DE649F"/>
    <w:rsid w:val="00DE76E9"/>
    <w:rsid w:val="00DE7E01"/>
    <w:rsid w:val="00DF13C6"/>
    <w:rsid w:val="00DF3426"/>
    <w:rsid w:val="00DF3752"/>
    <w:rsid w:val="00E0042B"/>
    <w:rsid w:val="00E160C9"/>
    <w:rsid w:val="00E2577B"/>
    <w:rsid w:val="00E301E6"/>
    <w:rsid w:val="00E31A45"/>
    <w:rsid w:val="00E34787"/>
    <w:rsid w:val="00E34E64"/>
    <w:rsid w:val="00E34FAC"/>
    <w:rsid w:val="00E41987"/>
    <w:rsid w:val="00E4493E"/>
    <w:rsid w:val="00E510E1"/>
    <w:rsid w:val="00E5182C"/>
    <w:rsid w:val="00E56214"/>
    <w:rsid w:val="00E618C4"/>
    <w:rsid w:val="00E62AFC"/>
    <w:rsid w:val="00E67C04"/>
    <w:rsid w:val="00E70A95"/>
    <w:rsid w:val="00E7384B"/>
    <w:rsid w:val="00E80EDF"/>
    <w:rsid w:val="00E813DD"/>
    <w:rsid w:val="00E863FE"/>
    <w:rsid w:val="00E94D24"/>
    <w:rsid w:val="00E95FF2"/>
    <w:rsid w:val="00EB34F5"/>
    <w:rsid w:val="00EC0B0C"/>
    <w:rsid w:val="00EC1646"/>
    <w:rsid w:val="00EC48C6"/>
    <w:rsid w:val="00EC4917"/>
    <w:rsid w:val="00EC5362"/>
    <w:rsid w:val="00EC78C4"/>
    <w:rsid w:val="00ED2BF4"/>
    <w:rsid w:val="00ED3494"/>
    <w:rsid w:val="00EE41FC"/>
    <w:rsid w:val="00EE5DF1"/>
    <w:rsid w:val="00EE66B0"/>
    <w:rsid w:val="00EF31F4"/>
    <w:rsid w:val="00F002B5"/>
    <w:rsid w:val="00F01154"/>
    <w:rsid w:val="00F037F1"/>
    <w:rsid w:val="00F11003"/>
    <w:rsid w:val="00F23719"/>
    <w:rsid w:val="00F24993"/>
    <w:rsid w:val="00F27AB5"/>
    <w:rsid w:val="00F328FA"/>
    <w:rsid w:val="00F32B74"/>
    <w:rsid w:val="00F33E10"/>
    <w:rsid w:val="00F361CB"/>
    <w:rsid w:val="00F41AC3"/>
    <w:rsid w:val="00F41CD5"/>
    <w:rsid w:val="00F4594E"/>
    <w:rsid w:val="00F45A98"/>
    <w:rsid w:val="00F47234"/>
    <w:rsid w:val="00F50740"/>
    <w:rsid w:val="00F515A2"/>
    <w:rsid w:val="00F642CA"/>
    <w:rsid w:val="00F742BE"/>
    <w:rsid w:val="00F86609"/>
    <w:rsid w:val="00F867C4"/>
    <w:rsid w:val="00F91D4C"/>
    <w:rsid w:val="00F9238F"/>
    <w:rsid w:val="00FA68DA"/>
    <w:rsid w:val="00FA7F0C"/>
    <w:rsid w:val="00FB3B64"/>
    <w:rsid w:val="00FB6A6F"/>
    <w:rsid w:val="00FC24A0"/>
    <w:rsid w:val="00FC31D4"/>
    <w:rsid w:val="00FC40C3"/>
    <w:rsid w:val="00FC600F"/>
    <w:rsid w:val="00FD56A5"/>
    <w:rsid w:val="00FD6C8D"/>
    <w:rsid w:val="00FD741F"/>
    <w:rsid w:val="00FE0039"/>
    <w:rsid w:val="00FE04AE"/>
    <w:rsid w:val="00FE0EEC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rsid w:val="00FE0EE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E618C4"/>
    <w:pPr>
      <w:keepNext/>
      <w:keepLines/>
      <w:numPr>
        <w:numId w:val="11"/>
      </w:numPr>
      <w:spacing w:beforeLines="80" w:before="80" w:afterLines="80" w:after="8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2"/>
    <w:qFormat/>
    <w:rsid w:val="00F867C4"/>
    <w:pPr>
      <w:keepNext/>
      <w:keepLines/>
      <w:numPr>
        <w:ilvl w:val="1"/>
        <w:numId w:val="11"/>
      </w:numPr>
      <w:spacing w:beforeLines="50" w:before="156" w:afterLines="50" w:after="156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3"/>
    <w:qFormat/>
    <w:rsid w:val="00F867C4"/>
    <w:pPr>
      <w:keepNext/>
      <w:keepLines/>
      <w:numPr>
        <w:ilvl w:val="2"/>
        <w:numId w:val="11"/>
      </w:numPr>
      <w:spacing w:beforeLines="20" w:before="62" w:afterLines="20" w:after="62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4"/>
    <w:unhideWhenUsed/>
    <w:qFormat/>
    <w:rsid w:val="002004B0"/>
    <w:pPr>
      <w:numPr>
        <w:ilvl w:val="3"/>
        <w:numId w:val="11"/>
      </w:numPr>
      <w:spacing w:beforeLines="10" w:before="31" w:afterLines="10" w:after="31"/>
      <w:outlineLvl w:val="3"/>
    </w:pPr>
    <w:rPr>
      <w:rFonts w:ascii="Times New Roman" w:hAnsi="Times New Roman"/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rsid w:val="0083122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762CF"/>
    <w:pPr>
      <w:spacing w:before="240" w:after="60"/>
      <w:jc w:val="center"/>
      <w:outlineLvl w:val="0"/>
    </w:pPr>
    <w:rPr>
      <w:rFonts w:ascii="Times New Roman" w:hAnsi="Times New Roman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rsid w:val="00046999"/>
    <w:rPr>
      <w:rFonts w:ascii="Times New Roman" w:hAnsi="Times New Roman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1"/>
    <w:rsid w:val="00E618C4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2"/>
    <w:rsid w:val="00046999"/>
    <w:rPr>
      <w:rFonts w:ascii="Times New Roman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3"/>
    <w:rsid w:val="00046999"/>
    <w:rPr>
      <w:rFonts w:ascii="Times New Roman" w:hAnsi="Times New Roman"/>
      <w:b/>
      <w:bCs/>
      <w:sz w:val="28"/>
      <w:szCs w:val="32"/>
    </w:rPr>
  </w:style>
  <w:style w:type="paragraph" w:customStyle="1" w:styleId="a4">
    <w:name w:val="我的正文"/>
    <w:basedOn w:val="a"/>
    <w:link w:val="Char0"/>
    <w:uiPriority w:val="4"/>
    <w:qFormat/>
    <w:rsid w:val="007E4B36"/>
    <w:pPr>
      <w:ind w:firstLineChars="200" w:firstLine="200"/>
    </w:pPr>
    <w:rPr>
      <w:rFonts w:ascii="Times New Roman" w:hAnsi="Times New Roman"/>
      <w:sz w:val="24"/>
    </w:rPr>
  </w:style>
  <w:style w:type="character" w:customStyle="1" w:styleId="Char0">
    <w:name w:val="我的正文 Char"/>
    <w:basedOn w:val="a0"/>
    <w:link w:val="a4"/>
    <w:uiPriority w:val="4"/>
    <w:rsid w:val="007E4B36"/>
    <w:rPr>
      <w:rFonts w:ascii="Times New Roman" w:hAnsi="Times New Roman"/>
      <w:sz w:val="24"/>
    </w:rPr>
  </w:style>
  <w:style w:type="paragraph" w:styleId="a5">
    <w:name w:val="header"/>
    <w:basedOn w:val="a"/>
    <w:link w:val="Char1"/>
    <w:uiPriority w:val="99"/>
    <w:unhideWhenUsed/>
    <w:rsid w:val="00DE6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649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64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649F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8F56E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F56EF"/>
    <w:rPr>
      <w:sz w:val="18"/>
      <w:szCs w:val="18"/>
    </w:rPr>
  </w:style>
  <w:style w:type="paragraph" w:customStyle="1" w:styleId="a8">
    <w:name w:val="图"/>
    <w:basedOn w:val="a4"/>
    <w:link w:val="Char4"/>
    <w:uiPriority w:val="6"/>
    <w:qFormat/>
    <w:rsid w:val="00421D92"/>
    <w:pPr>
      <w:spacing w:beforeLines="20" w:before="20" w:afterLines="20" w:after="20" w:line="240" w:lineRule="auto"/>
      <w:ind w:firstLineChars="0" w:firstLine="0"/>
    </w:pPr>
  </w:style>
  <w:style w:type="paragraph" w:customStyle="1" w:styleId="a9">
    <w:name w:val="图表标题"/>
    <w:basedOn w:val="a8"/>
    <w:link w:val="Char5"/>
    <w:uiPriority w:val="5"/>
    <w:qFormat/>
    <w:rsid w:val="00EE5DF1"/>
    <w:pPr>
      <w:jc w:val="center"/>
    </w:pPr>
    <w:rPr>
      <w:rFonts w:ascii="楷体" w:eastAsia="楷体" w:hAnsi="楷体"/>
    </w:rPr>
  </w:style>
  <w:style w:type="character" w:customStyle="1" w:styleId="Char4">
    <w:name w:val="图 Char"/>
    <w:basedOn w:val="Char0"/>
    <w:link w:val="a8"/>
    <w:uiPriority w:val="6"/>
    <w:rsid w:val="00046999"/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7A4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图表标题 Char"/>
    <w:basedOn w:val="Char4"/>
    <w:link w:val="a9"/>
    <w:uiPriority w:val="5"/>
    <w:rsid w:val="00046999"/>
    <w:rPr>
      <w:rFonts w:ascii="楷体" w:eastAsia="楷体" w:hAnsi="楷体"/>
      <w:sz w:val="24"/>
    </w:rPr>
  </w:style>
  <w:style w:type="paragraph" w:customStyle="1" w:styleId="ab">
    <w:name w:val="表"/>
    <w:basedOn w:val="a4"/>
    <w:link w:val="Char6"/>
    <w:uiPriority w:val="7"/>
    <w:qFormat/>
    <w:rsid w:val="00DF13C6"/>
    <w:pPr>
      <w:spacing w:line="240" w:lineRule="auto"/>
      <w:ind w:firstLineChars="0" w:firstLine="0"/>
    </w:pPr>
  </w:style>
  <w:style w:type="character" w:customStyle="1" w:styleId="Char6">
    <w:name w:val="表 Char"/>
    <w:basedOn w:val="Char0"/>
    <w:link w:val="ab"/>
    <w:uiPriority w:val="7"/>
    <w:rsid w:val="00046999"/>
    <w:rPr>
      <w:rFonts w:ascii="Times New Roman" w:hAnsi="Times New Roman"/>
      <w:sz w:val="24"/>
    </w:rPr>
  </w:style>
  <w:style w:type="paragraph" w:customStyle="1" w:styleId="ac">
    <w:name w:val="代码"/>
    <w:basedOn w:val="a"/>
    <w:link w:val="Char7"/>
    <w:uiPriority w:val="7"/>
    <w:qFormat/>
    <w:rsid w:val="00A229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 w:themeColor="text1"/>
      <w:kern w:val="0"/>
    </w:rPr>
  </w:style>
  <w:style w:type="character" w:customStyle="1" w:styleId="Char7">
    <w:name w:val="代码 Char"/>
    <w:basedOn w:val="a0"/>
    <w:link w:val="ac"/>
    <w:uiPriority w:val="7"/>
    <w:rsid w:val="00A229A4"/>
    <w:rPr>
      <w:rFonts w:ascii="Courier New" w:hAnsi="Courier New" w:cs="Courier New"/>
      <w:color w:val="000000" w:themeColor="text1"/>
      <w:kern w:val="0"/>
    </w:rPr>
  </w:style>
  <w:style w:type="character" w:customStyle="1" w:styleId="4Char">
    <w:name w:val="标题 4 Char"/>
    <w:basedOn w:val="a0"/>
    <w:link w:val="4"/>
    <w:uiPriority w:val="4"/>
    <w:rsid w:val="00FE0EEC"/>
    <w:rPr>
      <w:rFonts w:ascii="Times New Roman" w:hAnsi="Times New Roman"/>
      <w:b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3122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rsid w:val="00FE0EE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E618C4"/>
    <w:pPr>
      <w:keepNext/>
      <w:keepLines/>
      <w:numPr>
        <w:numId w:val="11"/>
      </w:numPr>
      <w:spacing w:beforeLines="80" w:before="80" w:afterLines="80" w:after="8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2"/>
    <w:qFormat/>
    <w:rsid w:val="00F867C4"/>
    <w:pPr>
      <w:keepNext/>
      <w:keepLines/>
      <w:numPr>
        <w:ilvl w:val="1"/>
        <w:numId w:val="11"/>
      </w:numPr>
      <w:spacing w:beforeLines="50" w:before="156" w:afterLines="50" w:after="156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3"/>
    <w:qFormat/>
    <w:rsid w:val="00F867C4"/>
    <w:pPr>
      <w:keepNext/>
      <w:keepLines/>
      <w:numPr>
        <w:ilvl w:val="2"/>
        <w:numId w:val="11"/>
      </w:numPr>
      <w:spacing w:beforeLines="20" w:before="62" w:afterLines="20" w:after="62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4"/>
    <w:unhideWhenUsed/>
    <w:qFormat/>
    <w:rsid w:val="002004B0"/>
    <w:pPr>
      <w:numPr>
        <w:ilvl w:val="3"/>
        <w:numId w:val="11"/>
      </w:numPr>
      <w:spacing w:beforeLines="10" w:before="31" w:afterLines="10" w:after="31"/>
      <w:outlineLvl w:val="3"/>
    </w:pPr>
    <w:rPr>
      <w:rFonts w:ascii="Times New Roman" w:hAnsi="Times New Roman"/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rsid w:val="0083122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762CF"/>
    <w:pPr>
      <w:spacing w:before="240" w:after="60"/>
      <w:jc w:val="center"/>
      <w:outlineLvl w:val="0"/>
    </w:pPr>
    <w:rPr>
      <w:rFonts w:ascii="Times New Roman" w:hAnsi="Times New Roman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rsid w:val="00046999"/>
    <w:rPr>
      <w:rFonts w:ascii="Times New Roman" w:hAnsi="Times New Roman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1"/>
    <w:rsid w:val="00E618C4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2"/>
    <w:rsid w:val="00046999"/>
    <w:rPr>
      <w:rFonts w:ascii="Times New Roman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3"/>
    <w:rsid w:val="00046999"/>
    <w:rPr>
      <w:rFonts w:ascii="Times New Roman" w:hAnsi="Times New Roman"/>
      <w:b/>
      <w:bCs/>
      <w:sz w:val="28"/>
      <w:szCs w:val="32"/>
    </w:rPr>
  </w:style>
  <w:style w:type="paragraph" w:customStyle="1" w:styleId="a4">
    <w:name w:val="我的正文"/>
    <w:basedOn w:val="a"/>
    <w:link w:val="Char0"/>
    <w:uiPriority w:val="4"/>
    <w:qFormat/>
    <w:rsid w:val="007E4B36"/>
    <w:pPr>
      <w:ind w:firstLineChars="200" w:firstLine="200"/>
    </w:pPr>
    <w:rPr>
      <w:rFonts w:ascii="Times New Roman" w:hAnsi="Times New Roman"/>
      <w:sz w:val="24"/>
    </w:rPr>
  </w:style>
  <w:style w:type="character" w:customStyle="1" w:styleId="Char0">
    <w:name w:val="我的正文 Char"/>
    <w:basedOn w:val="a0"/>
    <w:link w:val="a4"/>
    <w:uiPriority w:val="4"/>
    <w:rsid w:val="007E4B36"/>
    <w:rPr>
      <w:rFonts w:ascii="Times New Roman" w:hAnsi="Times New Roman"/>
      <w:sz w:val="24"/>
    </w:rPr>
  </w:style>
  <w:style w:type="paragraph" w:styleId="a5">
    <w:name w:val="header"/>
    <w:basedOn w:val="a"/>
    <w:link w:val="Char1"/>
    <w:uiPriority w:val="99"/>
    <w:unhideWhenUsed/>
    <w:rsid w:val="00DE6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649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64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649F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8F56E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F56EF"/>
    <w:rPr>
      <w:sz w:val="18"/>
      <w:szCs w:val="18"/>
    </w:rPr>
  </w:style>
  <w:style w:type="paragraph" w:customStyle="1" w:styleId="a8">
    <w:name w:val="图"/>
    <w:basedOn w:val="a4"/>
    <w:link w:val="Char4"/>
    <w:uiPriority w:val="6"/>
    <w:qFormat/>
    <w:rsid w:val="00421D92"/>
    <w:pPr>
      <w:spacing w:beforeLines="20" w:before="20" w:afterLines="20" w:after="20" w:line="240" w:lineRule="auto"/>
      <w:ind w:firstLineChars="0" w:firstLine="0"/>
    </w:pPr>
  </w:style>
  <w:style w:type="paragraph" w:customStyle="1" w:styleId="a9">
    <w:name w:val="图表标题"/>
    <w:basedOn w:val="a8"/>
    <w:link w:val="Char5"/>
    <w:uiPriority w:val="5"/>
    <w:qFormat/>
    <w:rsid w:val="00EE5DF1"/>
    <w:pPr>
      <w:jc w:val="center"/>
    </w:pPr>
    <w:rPr>
      <w:rFonts w:ascii="楷体" w:eastAsia="楷体" w:hAnsi="楷体"/>
    </w:rPr>
  </w:style>
  <w:style w:type="character" w:customStyle="1" w:styleId="Char4">
    <w:name w:val="图 Char"/>
    <w:basedOn w:val="Char0"/>
    <w:link w:val="a8"/>
    <w:uiPriority w:val="6"/>
    <w:rsid w:val="00046999"/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7A4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图表标题 Char"/>
    <w:basedOn w:val="Char4"/>
    <w:link w:val="a9"/>
    <w:uiPriority w:val="5"/>
    <w:rsid w:val="00046999"/>
    <w:rPr>
      <w:rFonts w:ascii="楷体" w:eastAsia="楷体" w:hAnsi="楷体"/>
      <w:sz w:val="24"/>
    </w:rPr>
  </w:style>
  <w:style w:type="paragraph" w:customStyle="1" w:styleId="ab">
    <w:name w:val="表"/>
    <w:basedOn w:val="a4"/>
    <w:link w:val="Char6"/>
    <w:uiPriority w:val="7"/>
    <w:qFormat/>
    <w:rsid w:val="00DF13C6"/>
    <w:pPr>
      <w:spacing w:line="240" w:lineRule="auto"/>
      <w:ind w:firstLineChars="0" w:firstLine="0"/>
    </w:pPr>
  </w:style>
  <w:style w:type="character" w:customStyle="1" w:styleId="Char6">
    <w:name w:val="表 Char"/>
    <w:basedOn w:val="Char0"/>
    <w:link w:val="ab"/>
    <w:uiPriority w:val="7"/>
    <w:rsid w:val="00046999"/>
    <w:rPr>
      <w:rFonts w:ascii="Times New Roman" w:hAnsi="Times New Roman"/>
      <w:sz w:val="24"/>
    </w:rPr>
  </w:style>
  <w:style w:type="paragraph" w:customStyle="1" w:styleId="ac">
    <w:name w:val="代码"/>
    <w:basedOn w:val="a"/>
    <w:link w:val="Char7"/>
    <w:uiPriority w:val="7"/>
    <w:qFormat/>
    <w:rsid w:val="00A229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 w:themeColor="text1"/>
      <w:kern w:val="0"/>
    </w:rPr>
  </w:style>
  <w:style w:type="character" w:customStyle="1" w:styleId="Char7">
    <w:name w:val="代码 Char"/>
    <w:basedOn w:val="a0"/>
    <w:link w:val="ac"/>
    <w:uiPriority w:val="7"/>
    <w:rsid w:val="00A229A4"/>
    <w:rPr>
      <w:rFonts w:ascii="Courier New" w:hAnsi="Courier New" w:cs="Courier New"/>
      <w:color w:val="000000" w:themeColor="text1"/>
      <w:kern w:val="0"/>
    </w:rPr>
  </w:style>
  <w:style w:type="character" w:customStyle="1" w:styleId="4Char">
    <w:name w:val="标题 4 Char"/>
    <w:basedOn w:val="a0"/>
    <w:link w:val="4"/>
    <w:uiPriority w:val="4"/>
    <w:rsid w:val="00FE0EEC"/>
    <w:rPr>
      <w:rFonts w:ascii="Times New Roman" w:hAnsi="Times New Roman"/>
      <w:b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3122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chenwu\AppData\Roaming\Microsoft\Templates\&#25105;&#30340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FB30-4969-415F-A077-C46E60D5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我的word模板.dotx</Template>
  <TotalTime>4012</TotalTime>
  <Pages>3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金陈武</dc:creator>
  <cp:lastModifiedBy>CN=金陈武/O=HIKVISION</cp:lastModifiedBy>
  <cp:revision>2575</cp:revision>
  <dcterms:created xsi:type="dcterms:W3CDTF">2016-03-29T08:19:00Z</dcterms:created>
  <dcterms:modified xsi:type="dcterms:W3CDTF">2016-07-01T02:19:00Z</dcterms:modified>
</cp:coreProperties>
</file>