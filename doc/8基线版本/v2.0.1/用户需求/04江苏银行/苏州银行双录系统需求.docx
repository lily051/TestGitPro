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CFE" w:rsidRPr="00A23CFE" w:rsidRDefault="00260E2C" w:rsidP="00A23CFE">
      <w:pPr>
        <w:jc w:val="center"/>
        <w:rPr>
          <w:b/>
          <w:color w:val="000000"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s1051" type="#_x0000_t75" style="position:absolute;left:0;text-align:left;margin-left:-90.7pt;margin-top:-73.7pt;width:599.05pt;height:842.45pt;z-index:-1;visibility:visible">
            <v:imagedata r:id="rId8" o:title="金融" cropbottom="1751f" cropleft="7695f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-59.95pt;margin-top:464.3pt;width:539.95pt;height:115.4pt;z-index:1;mso-position-horizontal-relative:margin;mso-position-vertical-relative:margin" filled="f" stroked="f">
            <v:textbox style="mso-next-textbox:#_x0000_s1049">
              <w:txbxContent>
                <w:p w:rsidR="00260E2C" w:rsidRDefault="00260E2C" w:rsidP="000A013B">
                  <w:pPr>
                    <w:pStyle w:val="02-"/>
                    <w:rPr>
                      <w:rFonts w:hint="eastAsia"/>
                      <w:color w:val="800000"/>
                      <w:kern w:val="2"/>
                      <w:sz w:val="72"/>
                    </w:rPr>
                  </w:pPr>
                  <w:r>
                    <w:rPr>
                      <w:rFonts w:hint="eastAsia"/>
                      <w:color w:val="800000"/>
                      <w:kern w:val="2"/>
                      <w:sz w:val="72"/>
                    </w:rPr>
                    <w:t>苏州</w:t>
                  </w:r>
                  <w:r>
                    <w:rPr>
                      <w:color w:val="800000"/>
                      <w:kern w:val="2"/>
                      <w:sz w:val="72"/>
                    </w:rPr>
                    <w:t>银行理财双录系统</w:t>
                  </w:r>
                </w:p>
                <w:p w:rsidR="00260E2C" w:rsidRPr="00C97F2C" w:rsidRDefault="00260E2C" w:rsidP="000A013B">
                  <w:pPr>
                    <w:pStyle w:val="02-"/>
                    <w:rPr>
                      <w:sz w:val="56"/>
                    </w:rPr>
                  </w:pPr>
                  <w:r>
                    <w:rPr>
                      <w:rFonts w:hint="eastAsia"/>
                      <w:sz w:val="56"/>
                    </w:rPr>
                    <w:t>功能需求说明书</w:t>
                  </w:r>
                </w:p>
                <w:p w:rsidR="00260E2C" w:rsidRPr="00E66C90" w:rsidRDefault="00260E2C" w:rsidP="000A013B"/>
              </w:txbxContent>
            </v:textbox>
            <w10:wrap anchorx="margin" anchory="margin"/>
          </v:shape>
        </w:pict>
      </w:r>
      <w:r>
        <w:rPr>
          <w:noProof/>
        </w:rPr>
        <w:pict>
          <v:shape id="_x0000_s1050" type="#_x0000_t202" style="position:absolute;left:0;text-align:left;margin-left:24pt;margin-top:655.85pt;width:384pt;height:65.2pt;z-index:2" stroked="f">
            <v:fill opacity="0"/>
            <v:textbox style="mso-next-textbox:#_x0000_s1050">
              <w:txbxContent>
                <w:p w:rsidR="00260E2C" w:rsidRPr="00AD64C5" w:rsidRDefault="00260E2C" w:rsidP="000A013B">
                  <w:pPr>
                    <w:jc w:val="center"/>
                    <w:rPr>
                      <w:rFonts w:ascii="黑体" w:eastAsia="黑体" w:hAnsi="黑体"/>
                      <w:sz w:val="36"/>
                      <w:szCs w:val="36"/>
                    </w:rPr>
                  </w:pPr>
                  <w:r w:rsidRPr="00AD64C5">
                    <w:rPr>
                      <w:rFonts w:ascii="黑体" w:eastAsia="黑体" w:hAnsi="黑体" w:hint="eastAsia"/>
                      <w:sz w:val="36"/>
                      <w:szCs w:val="36"/>
                    </w:rPr>
                    <w:t>杭州海康威视系统技术有限公司</w:t>
                  </w:r>
                </w:p>
              </w:txbxContent>
            </v:textbox>
          </v:shape>
        </w:pict>
      </w:r>
      <w:r w:rsidR="001C030E">
        <w:br w:type="page"/>
      </w:r>
      <w:r w:rsidR="00A23CFE" w:rsidRPr="00A23CFE">
        <w:rPr>
          <w:b/>
          <w:color w:val="000000"/>
          <w:sz w:val="44"/>
          <w:szCs w:val="44"/>
          <w:lang w:val="zh-CN"/>
        </w:rPr>
        <w:lastRenderedPageBreak/>
        <w:t>目录</w:t>
      </w:r>
    </w:p>
    <w:p w:rsidR="00A23CFE" w:rsidRPr="00A23CFE" w:rsidRDefault="00A23CFE">
      <w:pPr>
        <w:pStyle w:val="23"/>
        <w:tabs>
          <w:tab w:val="left" w:pos="630"/>
          <w:tab w:val="right" w:leader="dot" w:pos="8302"/>
        </w:tabs>
        <w:rPr>
          <w:rFonts w:ascii="Calibri" w:hAnsi="Calibr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6659435" w:history="1">
        <w:r w:rsidRPr="00C77E59">
          <w:rPr>
            <w:rStyle w:val="aff2"/>
            <w:noProof/>
            <w:lang w:bidi="en-US"/>
          </w:rPr>
          <w:t>1.</w:t>
        </w:r>
        <w:r w:rsidRPr="00A23CFE">
          <w:rPr>
            <w:rFonts w:ascii="Calibri" w:hAnsi="Calibri"/>
            <w:noProof/>
            <w:sz w:val="21"/>
            <w:szCs w:val="22"/>
          </w:rPr>
          <w:tab/>
        </w:r>
        <w:r w:rsidRPr="00C77E59">
          <w:rPr>
            <w:rStyle w:val="aff2"/>
            <w:rFonts w:hint="eastAsia"/>
            <w:noProof/>
            <w:lang w:bidi="en-US"/>
          </w:rPr>
          <w:t>场景一：先双录，后交易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CFE" w:rsidRPr="00A23CFE" w:rsidRDefault="00A23CFE">
      <w:pPr>
        <w:pStyle w:val="32"/>
        <w:tabs>
          <w:tab w:val="left" w:pos="1260"/>
          <w:tab w:val="right" w:leader="dot" w:pos="8302"/>
        </w:tabs>
        <w:ind w:firstLine="480"/>
        <w:rPr>
          <w:rFonts w:ascii="Calibri" w:hAnsi="Calibri"/>
          <w:noProof/>
          <w:sz w:val="21"/>
          <w:szCs w:val="22"/>
        </w:rPr>
      </w:pPr>
      <w:hyperlink w:anchor="_Toc436659436" w:history="1">
        <w:r w:rsidRPr="00C77E59">
          <w:rPr>
            <w:rStyle w:val="aff2"/>
            <w:noProof/>
            <w:lang w:bidi="en-US"/>
          </w:rPr>
          <w:t>1.1</w:t>
        </w:r>
        <w:r w:rsidRPr="00A23CFE">
          <w:rPr>
            <w:rFonts w:ascii="Calibri" w:hAnsi="Calibri"/>
            <w:noProof/>
            <w:sz w:val="21"/>
            <w:szCs w:val="22"/>
          </w:rPr>
          <w:tab/>
        </w:r>
        <w:r w:rsidRPr="00C77E59">
          <w:rPr>
            <w:rStyle w:val="aff2"/>
            <w:rFonts w:hint="eastAsia"/>
            <w:noProof/>
            <w:lang w:bidi="en-US"/>
          </w:rPr>
          <w:t>逻辑说明图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CFE" w:rsidRPr="00A23CFE" w:rsidRDefault="00A23CFE">
      <w:pPr>
        <w:pStyle w:val="32"/>
        <w:tabs>
          <w:tab w:val="left" w:pos="1260"/>
          <w:tab w:val="right" w:leader="dot" w:pos="8302"/>
        </w:tabs>
        <w:ind w:firstLine="480"/>
        <w:rPr>
          <w:rFonts w:ascii="Calibri" w:hAnsi="Calibri"/>
          <w:noProof/>
          <w:sz w:val="21"/>
          <w:szCs w:val="22"/>
        </w:rPr>
      </w:pPr>
      <w:hyperlink w:anchor="_Toc436659437" w:history="1">
        <w:r w:rsidRPr="00C77E59">
          <w:rPr>
            <w:rStyle w:val="aff2"/>
            <w:noProof/>
            <w:lang w:bidi="en-US"/>
          </w:rPr>
          <w:t>1.2</w:t>
        </w:r>
        <w:r w:rsidRPr="00A23CFE">
          <w:rPr>
            <w:rFonts w:ascii="Calibri" w:hAnsi="Calibri"/>
            <w:noProof/>
            <w:sz w:val="21"/>
            <w:szCs w:val="22"/>
          </w:rPr>
          <w:tab/>
        </w:r>
        <w:r w:rsidRPr="00C77E59">
          <w:rPr>
            <w:rStyle w:val="aff2"/>
            <w:rFonts w:hint="eastAsia"/>
            <w:noProof/>
            <w:lang w:bidi="en-US"/>
          </w:rPr>
          <w:t>功能需求说明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23CFE" w:rsidRPr="00A23CFE" w:rsidRDefault="00A23CFE">
      <w:pPr>
        <w:pStyle w:val="23"/>
        <w:tabs>
          <w:tab w:val="left" w:pos="630"/>
          <w:tab w:val="right" w:leader="dot" w:pos="8302"/>
        </w:tabs>
        <w:rPr>
          <w:rFonts w:ascii="Calibri" w:hAnsi="Calibri"/>
          <w:noProof/>
          <w:sz w:val="21"/>
          <w:szCs w:val="22"/>
        </w:rPr>
      </w:pPr>
      <w:hyperlink w:anchor="_Toc436659438" w:history="1">
        <w:r w:rsidRPr="00C77E59">
          <w:rPr>
            <w:rStyle w:val="aff2"/>
            <w:noProof/>
            <w:lang w:bidi="en-US"/>
          </w:rPr>
          <w:t>2.</w:t>
        </w:r>
        <w:r w:rsidRPr="00A23CFE">
          <w:rPr>
            <w:rFonts w:ascii="Calibri" w:hAnsi="Calibri"/>
            <w:noProof/>
            <w:sz w:val="21"/>
            <w:szCs w:val="22"/>
          </w:rPr>
          <w:tab/>
        </w:r>
        <w:r w:rsidRPr="00C77E59">
          <w:rPr>
            <w:rStyle w:val="aff2"/>
            <w:rFonts w:hint="eastAsia"/>
            <w:noProof/>
            <w:lang w:bidi="en-US"/>
          </w:rPr>
          <w:t>场景二：直接交易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23CFE" w:rsidRPr="00A23CFE" w:rsidRDefault="00A23CFE">
      <w:pPr>
        <w:pStyle w:val="32"/>
        <w:tabs>
          <w:tab w:val="left" w:pos="1260"/>
          <w:tab w:val="right" w:leader="dot" w:pos="8302"/>
        </w:tabs>
        <w:ind w:firstLine="480"/>
        <w:rPr>
          <w:rFonts w:ascii="Calibri" w:hAnsi="Calibri"/>
          <w:noProof/>
          <w:sz w:val="21"/>
          <w:szCs w:val="22"/>
        </w:rPr>
      </w:pPr>
      <w:hyperlink w:anchor="_Toc436659439" w:history="1">
        <w:r w:rsidRPr="00C77E59">
          <w:rPr>
            <w:rStyle w:val="aff2"/>
            <w:noProof/>
            <w:lang w:bidi="en-US"/>
          </w:rPr>
          <w:t>2.1</w:t>
        </w:r>
        <w:r w:rsidRPr="00A23CFE">
          <w:rPr>
            <w:rFonts w:ascii="Calibri" w:hAnsi="Calibri"/>
            <w:noProof/>
            <w:sz w:val="21"/>
            <w:szCs w:val="22"/>
          </w:rPr>
          <w:tab/>
        </w:r>
        <w:r w:rsidRPr="00C77E59">
          <w:rPr>
            <w:rStyle w:val="aff2"/>
            <w:rFonts w:hint="eastAsia"/>
            <w:noProof/>
            <w:lang w:bidi="en-US"/>
          </w:rPr>
          <w:t>功能需求说明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_Toc436659439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11A24" w:rsidRPr="008F2147" w:rsidRDefault="00A23CFE" w:rsidP="00A23CFE">
      <w:pPr>
        <w:rPr>
          <w:rFonts w:ascii="黑体" w:eastAsia="黑体" w:hAnsi="黑体"/>
          <w:sz w:val="36"/>
        </w:rPr>
        <w:sectPr w:rsidR="00711A24" w:rsidRPr="008F2147" w:rsidSect="00B36D16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pgNumType w:start="1"/>
          <w:cols w:space="425"/>
          <w:docGrid w:type="linesAndChars" w:linePitch="326"/>
        </w:sectPr>
      </w:pPr>
      <w:r>
        <w:rPr>
          <w:b/>
          <w:bCs/>
          <w:lang w:val="zh-CN"/>
        </w:rPr>
        <w:fldChar w:fldCharType="end"/>
      </w:r>
      <w:r w:rsidR="006A48EA" w:rsidRPr="008F2147">
        <w:rPr>
          <w:rFonts w:ascii="黑体" w:hAnsi="黑体"/>
          <w:sz w:val="36"/>
        </w:rPr>
        <w:fldChar w:fldCharType="begin"/>
      </w:r>
      <w:r w:rsidR="004306DE" w:rsidRPr="008F2147">
        <w:rPr>
          <w:rFonts w:ascii="黑体" w:hAnsi="黑体"/>
          <w:sz w:val="36"/>
        </w:rPr>
        <w:instrText xml:space="preserve"> TOC \o "1-3" \h \z \u </w:instrText>
      </w:r>
      <w:r w:rsidR="006A48EA" w:rsidRPr="008F2147">
        <w:rPr>
          <w:rFonts w:ascii="黑体" w:hAnsi="黑体"/>
          <w:sz w:val="36"/>
        </w:rPr>
        <w:fldChar w:fldCharType="separate"/>
      </w:r>
      <w:r w:rsidR="006A48EA" w:rsidRPr="008F2147">
        <w:rPr>
          <w:rFonts w:ascii="黑体" w:eastAsia="黑体" w:hAnsi="黑体"/>
          <w:sz w:val="36"/>
          <w:szCs w:val="24"/>
        </w:rPr>
        <w:fldChar w:fldCharType="end"/>
      </w:r>
    </w:p>
    <w:p w:rsidR="00B27703" w:rsidRDefault="00903EA6" w:rsidP="00903EA6">
      <w:pPr>
        <w:pStyle w:val="20"/>
        <w:numPr>
          <w:ilvl w:val="0"/>
          <w:numId w:val="16"/>
        </w:numPr>
        <w:rPr>
          <w:lang w:eastAsia="zh-CN"/>
        </w:rPr>
      </w:pPr>
      <w:bookmarkStart w:id="0" w:name="_Toc436659435"/>
      <w:r>
        <w:rPr>
          <w:rFonts w:hint="eastAsia"/>
          <w:lang w:eastAsia="zh-CN"/>
        </w:rPr>
        <w:lastRenderedPageBreak/>
        <w:t>场景一</w:t>
      </w:r>
      <w:r w:rsidR="002D626F">
        <w:rPr>
          <w:rFonts w:hint="eastAsia"/>
          <w:lang w:eastAsia="zh-CN"/>
        </w:rPr>
        <w:t>：先双录，</w:t>
      </w:r>
      <w:r w:rsidR="002D626F">
        <w:rPr>
          <w:lang w:eastAsia="zh-CN"/>
        </w:rPr>
        <w:t>后交易</w:t>
      </w:r>
      <w:bookmarkEnd w:id="0"/>
    </w:p>
    <w:p w:rsidR="00903EA6" w:rsidRDefault="00903EA6" w:rsidP="00903EA6">
      <w:pPr>
        <w:ind w:firstLineChars="200" w:firstLine="480"/>
        <w:rPr>
          <w:rFonts w:ascii="宋体" w:hAnsi="宋体" w:hint="eastAsia"/>
          <w:lang w:val="x-none"/>
        </w:rPr>
      </w:pPr>
      <w:r>
        <w:rPr>
          <w:rFonts w:ascii="宋体" w:hAnsi="宋体" w:hint="eastAsia"/>
          <w:lang w:val="x-none"/>
        </w:rPr>
        <w:t>客户先</w:t>
      </w:r>
      <w:r>
        <w:rPr>
          <w:rFonts w:ascii="宋体" w:hAnsi="宋体"/>
          <w:lang w:val="x-none"/>
        </w:rPr>
        <w:t>在</w:t>
      </w:r>
      <w:r>
        <w:rPr>
          <w:rFonts w:ascii="宋体" w:hAnsi="宋体" w:hint="eastAsia"/>
          <w:lang w:val="x-none"/>
        </w:rPr>
        <w:t>海康双录</w:t>
      </w:r>
      <w:r>
        <w:rPr>
          <w:rFonts w:ascii="宋体" w:hAnsi="宋体"/>
          <w:lang w:val="x-none"/>
        </w:rPr>
        <w:t>系统进行录音录像</w:t>
      </w:r>
      <w:r>
        <w:rPr>
          <w:rFonts w:ascii="宋体" w:hAnsi="宋体" w:hint="eastAsia"/>
          <w:lang w:val="x-none"/>
        </w:rPr>
        <w:t>，</w:t>
      </w:r>
      <w:r>
        <w:rPr>
          <w:rFonts w:ascii="宋体" w:hAnsi="宋体"/>
          <w:lang w:val="x-none"/>
        </w:rPr>
        <w:t>后在</w:t>
      </w:r>
      <w:r>
        <w:rPr>
          <w:rFonts w:ascii="宋体" w:hAnsi="宋体" w:hint="eastAsia"/>
          <w:lang w:val="x-none"/>
        </w:rPr>
        <w:t>恒生理财</w:t>
      </w:r>
      <w:r>
        <w:rPr>
          <w:rFonts w:ascii="宋体" w:hAnsi="宋体"/>
          <w:lang w:val="x-none"/>
        </w:rPr>
        <w:t>平台</w:t>
      </w:r>
      <w:r>
        <w:rPr>
          <w:rFonts w:ascii="宋体" w:hAnsi="宋体" w:hint="eastAsia"/>
          <w:lang w:val="x-none"/>
        </w:rPr>
        <w:t>进行</w:t>
      </w:r>
      <w:r>
        <w:rPr>
          <w:rFonts w:ascii="宋体" w:hAnsi="宋体"/>
          <w:lang w:val="x-none"/>
        </w:rPr>
        <w:t>购买交易</w:t>
      </w:r>
      <w:r>
        <w:rPr>
          <w:rFonts w:ascii="宋体" w:hAnsi="宋体" w:hint="eastAsia"/>
          <w:lang w:val="x-none"/>
        </w:rPr>
        <w:t>。</w:t>
      </w:r>
    </w:p>
    <w:p w:rsidR="00596352" w:rsidRDefault="00903EA6" w:rsidP="00903EA6">
      <w:pPr>
        <w:pStyle w:val="30"/>
        <w:numPr>
          <w:ilvl w:val="0"/>
          <w:numId w:val="15"/>
        </w:numPr>
        <w:ind w:left="0" w:firstLine="0"/>
        <w:rPr>
          <w:lang w:eastAsia="zh-CN"/>
        </w:rPr>
      </w:pPr>
      <w:bookmarkStart w:id="1" w:name="_Toc386529622"/>
      <w:bookmarkStart w:id="2" w:name="_Toc436659436"/>
      <w:r>
        <w:rPr>
          <w:rFonts w:hint="eastAsia"/>
          <w:lang w:eastAsia="zh-CN"/>
        </w:rPr>
        <w:t>逻辑说明图</w:t>
      </w:r>
      <w:bookmarkEnd w:id="2"/>
    </w:p>
    <w:p w:rsidR="00903EA6" w:rsidRDefault="00903EA6" w:rsidP="00903EA6">
      <w:r>
        <w:object w:dxaOrig="6530" w:dyaOrig="4838">
          <v:shape id="_x0000_i1025" type="#_x0000_t75" style="width:326.25pt;height:242.25pt" o:ole="">
            <v:imagedata r:id="rId11" o:title=""/>
          </v:shape>
          <o:OLEObject Type="Embed" ProgID="Visio.Drawing.11" ShapeID="_x0000_i1025" DrawAspect="Content" ObjectID="_1510401443" r:id="rId12"/>
        </w:object>
      </w:r>
    </w:p>
    <w:p w:rsidR="00903EA6" w:rsidRDefault="00903EA6" w:rsidP="00260E2C">
      <w:pPr>
        <w:pStyle w:val="30"/>
        <w:numPr>
          <w:ilvl w:val="0"/>
          <w:numId w:val="15"/>
        </w:numPr>
        <w:ind w:left="0" w:firstLine="0"/>
      </w:pPr>
      <w:bookmarkStart w:id="3" w:name="_Toc436659437"/>
      <w:r>
        <w:rPr>
          <w:rFonts w:hint="eastAsia"/>
          <w:lang w:eastAsia="zh-CN"/>
        </w:rPr>
        <w:t>功能需求说明</w:t>
      </w:r>
      <w:bookmarkEnd w:id="3"/>
    </w:p>
    <w:bookmarkEnd w:id="1"/>
    <w:p w:rsidR="00260E2C" w:rsidRPr="002F7DC1" w:rsidRDefault="00260E2C" w:rsidP="00260E2C">
      <w:pPr>
        <w:numPr>
          <w:ilvl w:val="0"/>
          <w:numId w:val="18"/>
        </w:numPr>
        <w:rPr>
          <w:rFonts w:ascii="宋体" w:hAnsi="宋体"/>
          <w:b/>
          <w:highlight w:val="yellow"/>
          <w:lang w:val="x-none"/>
        </w:rPr>
      </w:pPr>
      <w:r>
        <w:rPr>
          <w:rFonts w:ascii="宋体" w:hAnsi="宋体" w:hint="eastAsia"/>
          <w:lang w:val="x-none"/>
        </w:rPr>
        <w:t>登陆双录</w:t>
      </w:r>
      <w:r>
        <w:rPr>
          <w:rFonts w:ascii="宋体" w:hAnsi="宋体"/>
          <w:lang w:val="x-none"/>
        </w:rPr>
        <w:t>系统</w:t>
      </w:r>
      <w:r>
        <w:rPr>
          <w:rFonts w:ascii="宋体" w:hAnsi="宋体" w:hint="eastAsia"/>
          <w:lang w:val="x-none"/>
        </w:rPr>
        <w:t>告知客户</w:t>
      </w:r>
      <w:r>
        <w:rPr>
          <w:rFonts w:ascii="宋体" w:hAnsi="宋体"/>
          <w:lang w:val="x-none"/>
        </w:rPr>
        <w:t>进行录音</w:t>
      </w:r>
      <w:r>
        <w:rPr>
          <w:rFonts w:ascii="宋体" w:hAnsi="宋体" w:hint="eastAsia"/>
          <w:lang w:val="x-none"/>
        </w:rPr>
        <w:t>录像</w:t>
      </w:r>
      <w:r>
        <w:rPr>
          <w:rFonts w:ascii="宋体" w:hAnsi="宋体"/>
          <w:lang w:val="x-none"/>
        </w:rPr>
        <w:t>，</w:t>
      </w:r>
      <w:r>
        <w:rPr>
          <w:rFonts w:ascii="宋体" w:hAnsi="宋体" w:hint="eastAsia"/>
          <w:lang w:val="x-none"/>
        </w:rPr>
        <w:t>然后根据产品</w:t>
      </w:r>
      <w:r>
        <w:rPr>
          <w:rFonts w:ascii="宋体" w:hAnsi="宋体"/>
          <w:lang w:val="x-none"/>
        </w:rPr>
        <w:t>类型</w:t>
      </w:r>
      <w:r>
        <w:rPr>
          <w:rFonts w:ascii="宋体" w:hAnsi="宋体" w:hint="eastAsia"/>
          <w:lang w:val="x-none"/>
        </w:rPr>
        <w:t>选择</w:t>
      </w:r>
      <w:r>
        <w:rPr>
          <w:rFonts w:ascii="宋体" w:hAnsi="宋体"/>
          <w:lang w:val="x-none"/>
        </w:rPr>
        <w:t>对应话术模板，开始录音录像操作。</w:t>
      </w:r>
      <w:r w:rsidR="002F7DC1" w:rsidRPr="002F7DC1">
        <w:rPr>
          <w:rFonts w:ascii="宋体" w:hAnsi="宋体" w:hint="eastAsia"/>
          <w:highlight w:val="yellow"/>
          <w:lang w:val="x-none"/>
        </w:rPr>
        <w:t>——</w:t>
      </w:r>
      <w:r w:rsidR="002F7DC1" w:rsidRPr="002F7DC1">
        <w:rPr>
          <w:rFonts w:ascii="宋体" w:hAnsi="宋体" w:hint="eastAsia"/>
          <w:b/>
          <w:highlight w:val="yellow"/>
          <w:lang w:val="x-none"/>
        </w:rPr>
        <w:t>话术内容可在双录系统</w:t>
      </w:r>
      <w:r w:rsidR="002F7DC1" w:rsidRPr="002F7DC1">
        <w:rPr>
          <w:rFonts w:ascii="宋体" w:hAnsi="宋体"/>
          <w:b/>
          <w:highlight w:val="yellow"/>
          <w:lang w:val="x-none"/>
        </w:rPr>
        <w:t>进行编辑，</w:t>
      </w:r>
      <w:r w:rsidR="002F7DC1" w:rsidRPr="002F7DC1">
        <w:rPr>
          <w:rFonts w:ascii="宋体" w:hAnsi="宋体" w:hint="eastAsia"/>
          <w:b/>
          <w:highlight w:val="yellow"/>
          <w:lang w:val="x-none"/>
        </w:rPr>
        <w:t>模板</w:t>
      </w:r>
      <w:r w:rsidR="002F7DC1" w:rsidRPr="002F7DC1">
        <w:rPr>
          <w:rFonts w:ascii="宋体" w:hAnsi="宋体"/>
          <w:b/>
          <w:highlight w:val="yellow"/>
          <w:lang w:val="x-none"/>
        </w:rPr>
        <w:t>由苏州银行提供。</w:t>
      </w:r>
    </w:p>
    <w:p w:rsidR="00260E2C" w:rsidRPr="002F7DC1" w:rsidRDefault="00260E2C" w:rsidP="00260E2C">
      <w:pPr>
        <w:numPr>
          <w:ilvl w:val="0"/>
          <w:numId w:val="18"/>
        </w:numPr>
        <w:rPr>
          <w:rFonts w:ascii="宋体" w:hAnsi="宋体"/>
          <w:lang w:val="x-none"/>
        </w:rPr>
      </w:pPr>
      <w:r>
        <w:rPr>
          <w:rFonts w:ascii="宋体" w:hAnsi="宋体"/>
          <w:lang w:val="x-none"/>
        </w:rPr>
        <w:t>手动输入业务信息：</w:t>
      </w:r>
      <w:r w:rsidR="0096699E">
        <w:rPr>
          <w:rFonts w:ascii="宋体" w:hAnsi="宋体" w:hint="eastAsia"/>
          <w:b/>
          <w:lang w:val="x-none"/>
        </w:rPr>
        <w:t>产品编号</w:t>
      </w:r>
      <w:r>
        <w:rPr>
          <w:rFonts w:ascii="宋体" w:hAnsi="宋体" w:hint="eastAsia"/>
          <w:b/>
          <w:lang w:val="x-none"/>
        </w:rPr>
        <w:t>、客户</w:t>
      </w:r>
      <w:r w:rsidR="00010C97">
        <w:rPr>
          <w:rFonts w:ascii="宋体" w:hAnsi="宋体" w:hint="eastAsia"/>
          <w:b/>
          <w:lang w:val="x-none"/>
        </w:rPr>
        <w:t>姓名</w:t>
      </w:r>
      <w:r>
        <w:rPr>
          <w:rFonts w:ascii="宋体" w:hAnsi="宋体"/>
          <w:b/>
          <w:lang w:val="x-none"/>
        </w:rPr>
        <w:t>、客户证件类型、</w:t>
      </w:r>
      <w:r w:rsidR="00010C97">
        <w:rPr>
          <w:rFonts w:ascii="宋体" w:hAnsi="宋体" w:hint="eastAsia"/>
          <w:b/>
          <w:lang w:val="x-none"/>
        </w:rPr>
        <w:t>客户</w:t>
      </w:r>
      <w:r>
        <w:rPr>
          <w:rFonts w:ascii="宋体" w:hAnsi="宋体"/>
          <w:b/>
          <w:lang w:val="x-none"/>
        </w:rPr>
        <w:t>证件号</w:t>
      </w:r>
      <w:r w:rsidR="00010C97">
        <w:rPr>
          <w:rFonts w:ascii="宋体" w:hAnsi="宋体" w:hint="eastAsia"/>
          <w:b/>
          <w:lang w:val="x-none"/>
        </w:rPr>
        <w:t>、操作员</w:t>
      </w:r>
      <w:r w:rsidR="00010C97">
        <w:rPr>
          <w:rFonts w:ascii="宋体" w:hAnsi="宋体"/>
          <w:b/>
          <w:lang w:val="x-none"/>
        </w:rPr>
        <w:t>姓名、</w:t>
      </w:r>
      <w:r w:rsidR="00010C97">
        <w:rPr>
          <w:rFonts w:ascii="宋体" w:hAnsi="宋体" w:hint="eastAsia"/>
          <w:b/>
          <w:lang w:val="x-none"/>
        </w:rPr>
        <w:t>操作员</w:t>
      </w:r>
      <w:r w:rsidR="00010C97">
        <w:rPr>
          <w:rFonts w:ascii="宋体" w:hAnsi="宋体" w:hint="eastAsia"/>
          <w:b/>
          <w:lang w:val="x-none"/>
        </w:rPr>
        <w:t>编号等</w:t>
      </w:r>
      <w:r w:rsidR="002F7DC1">
        <w:rPr>
          <w:rFonts w:ascii="宋体" w:hAnsi="宋体" w:hint="eastAsia"/>
          <w:b/>
          <w:lang w:val="x-none"/>
        </w:rPr>
        <w:t>。</w:t>
      </w:r>
      <w:r w:rsidR="002F7DC1" w:rsidRPr="002F7DC1">
        <w:rPr>
          <w:rFonts w:ascii="宋体" w:hAnsi="宋体" w:hint="eastAsia"/>
          <w:b/>
          <w:highlight w:val="yellow"/>
          <w:lang w:val="x-none"/>
        </w:rPr>
        <w:t>——</w:t>
      </w:r>
      <w:r w:rsidR="00010C97" w:rsidRPr="002F7DC1">
        <w:rPr>
          <w:rFonts w:ascii="宋体" w:hAnsi="宋体" w:hint="eastAsia"/>
          <w:b/>
          <w:highlight w:val="yellow"/>
          <w:lang w:val="x-none"/>
        </w:rPr>
        <w:t>需要</w:t>
      </w:r>
      <w:r w:rsidR="00010C97" w:rsidRPr="002F7DC1">
        <w:rPr>
          <w:rFonts w:ascii="宋体" w:hAnsi="宋体"/>
          <w:b/>
          <w:highlight w:val="yellow"/>
          <w:lang w:val="x-none"/>
        </w:rPr>
        <w:t>和</w:t>
      </w:r>
      <w:r w:rsidR="002F7DC1" w:rsidRPr="002F7DC1">
        <w:rPr>
          <w:rFonts w:ascii="宋体" w:hAnsi="宋体" w:hint="eastAsia"/>
          <w:b/>
          <w:highlight w:val="yellow"/>
          <w:lang w:val="x-none"/>
        </w:rPr>
        <w:t>恒生理财系统</w:t>
      </w:r>
      <w:r w:rsidR="00010C97" w:rsidRPr="002F7DC1">
        <w:rPr>
          <w:rFonts w:ascii="宋体" w:hAnsi="宋体" w:hint="eastAsia"/>
          <w:b/>
          <w:highlight w:val="yellow"/>
          <w:lang w:val="x-none"/>
        </w:rPr>
        <w:t>同步</w:t>
      </w:r>
      <w:r w:rsidR="00010C97" w:rsidRPr="002F7DC1">
        <w:rPr>
          <w:rFonts w:ascii="宋体" w:hAnsi="宋体"/>
          <w:b/>
          <w:highlight w:val="yellow"/>
          <w:lang w:val="x-none"/>
        </w:rPr>
        <w:t>这些业务信息</w:t>
      </w:r>
      <w:r w:rsidR="00010C97" w:rsidRPr="002F7DC1">
        <w:rPr>
          <w:rFonts w:ascii="宋体" w:hAnsi="宋体" w:hint="eastAsia"/>
          <w:b/>
          <w:highlight w:val="yellow"/>
          <w:lang w:val="x-none"/>
        </w:rPr>
        <w:t>，</w:t>
      </w:r>
      <w:r w:rsidR="00010C97" w:rsidRPr="002F7DC1">
        <w:rPr>
          <w:rFonts w:ascii="宋体" w:hAnsi="宋体"/>
          <w:b/>
          <w:highlight w:val="yellow"/>
          <w:lang w:val="x-none"/>
        </w:rPr>
        <w:t>由苏州银行确定</w:t>
      </w:r>
      <w:r w:rsidR="00010C97" w:rsidRPr="002F7DC1">
        <w:rPr>
          <w:rFonts w:ascii="宋体" w:hAnsi="宋体" w:hint="eastAsia"/>
          <w:b/>
          <w:highlight w:val="yellow"/>
          <w:lang w:val="x-none"/>
        </w:rPr>
        <w:t>。</w:t>
      </w:r>
      <w:r w:rsidR="002F7DC1" w:rsidRPr="002F7DC1">
        <w:rPr>
          <w:rFonts w:ascii="宋体" w:hAnsi="宋体" w:hint="eastAsia"/>
          <w:lang w:val="x-none"/>
        </w:rPr>
        <w:t>关联成功后</w:t>
      </w:r>
      <w:r w:rsidR="002F7DC1" w:rsidRPr="002F7DC1">
        <w:rPr>
          <w:rFonts w:ascii="宋体" w:hAnsi="宋体"/>
          <w:lang w:val="x-none"/>
        </w:rPr>
        <w:t>双录系统</w:t>
      </w:r>
      <w:r w:rsidR="002F7DC1" w:rsidRPr="002F7DC1">
        <w:rPr>
          <w:rFonts w:ascii="宋体" w:hAnsi="宋体" w:hint="eastAsia"/>
          <w:lang w:val="x-none"/>
        </w:rPr>
        <w:t>按照</w:t>
      </w:r>
      <w:r w:rsidR="002F7DC1">
        <w:rPr>
          <w:rFonts w:ascii="宋体" w:hAnsi="宋体" w:hint="eastAsia"/>
          <w:lang w:val="x-none"/>
        </w:rPr>
        <w:t>“</w:t>
      </w:r>
      <w:r w:rsidR="002F7DC1" w:rsidRPr="002F7DC1">
        <w:rPr>
          <w:rFonts w:ascii="宋体" w:hAnsi="宋体" w:hint="eastAsia"/>
          <w:b/>
          <w:lang w:val="x-none"/>
        </w:rPr>
        <w:t>年</w:t>
      </w:r>
      <w:r w:rsidR="002F7DC1" w:rsidRPr="002F7DC1">
        <w:rPr>
          <w:rFonts w:ascii="宋体" w:hAnsi="宋体"/>
          <w:b/>
          <w:lang w:val="x-none"/>
        </w:rPr>
        <w:t>月日时分秒</w:t>
      </w:r>
      <w:r w:rsidR="002F7DC1">
        <w:rPr>
          <w:rFonts w:ascii="宋体" w:hAnsi="宋体" w:hint="eastAsia"/>
          <w:b/>
          <w:lang w:val="x-none"/>
        </w:rPr>
        <w:t>”</w:t>
      </w:r>
      <w:r w:rsidR="002F7DC1">
        <w:rPr>
          <w:rFonts w:ascii="宋体" w:hAnsi="宋体"/>
          <w:b/>
          <w:lang w:val="x-none"/>
        </w:rPr>
        <w:t>顺序</w:t>
      </w:r>
      <w:r w:rsidR="002F7DC1" w:rsidRPr="002F7DC1">
        <w:rPr>
          <w:rFonts w:ascii="宋体" w:hAnsi="宋体"/>
          <w:b/>
          <w:lang w:val="x-none"/>
        </w:rPr>
        <w:t>生成</w:t>
      </w:r>
      <w:r w:rsidR="002F7DC1" w:rsidRPr="002F7DC1">
        <w:rPr>
          <w:rFonts w:ascii="宋体" w:hAnsi="宋体" w:hint="eastAsia"/>
          <w:b/>
          <w:lang w:val="x-none"/>
        </w:rPr>
        <w:t>数字</w:t>
      </w:r>
      <w:r w:rsidR="002F7DC1" w:rsidRPr="002F7DC1">
        <w:rPr>
          <w:rFonts w:ascii="宋体" w:hAnsi="宋体"/>
          <w:b/>
          <w:lang w:val="x-none"/>
        </w:rPr>
        <w:t>形式流水记录</w:t>
      </w:r>
      <w:r w:rsidR="00A23CFE">
        <w:rPr>
          <w:rFonts w:ascii="宋体" w:hAnsi="宋体" w:hint="eastAsia"/>
          <w:lang w:val="x-none"/>
        </w:rPr>
        <w:t>；录像</w:t>
      </w:r>
      <w:r w:rsidR="00A23CFE">
        <w:rPr>
          <w:rFonts w:ascii="宋体" w:hAnsi="宋体"/>
          <w:lang w:val="x-none"/>
        </w:rPr>
        <w:t>画面可以</w:t>
      </w:r>
      <w:r w:rsidR="00A23CFE">
        <w:rPr>
          <w:rFonts w:ascii="宋体" w:hAnsi="宋体" w:hint="eastAsia"/>
          <w:lang w:val="x-none"/>
        </w:rPr>
        <w:t>选取</w:t>
      </w:r>
      <w:r w:rsidR="00A23CFE">
        <w:rPr>
          <w:rFonts w:ascii="宋体" w:hAnsi="宋体" w:hint="eastAsia"/>
          <w:lang w:val="x-none"/>
        </w:rPr>
        <w:t>最多</w:t>
      </w:r>
      <w:r w:rsidR="00A23CFE">
        <w:rPr>
          <w:rFonts w:ascii="宋体" w:hAnsi="宋体" w:hint="eastAsia"/>
          <w:lang w:val="x-none"/>
        </w:rPr>
        <w:t>4行</w:t>
      </w:r>
      <w:r w:rsidR="00A23CFE">
        <w:rPr>
          <w:rFonts w:ascii="宋体" w:hAnsi="宋体"/>
          <w:lang w:val="x-none"/>
        </w:rPr>
        <w:t>重要业务信息</w:t>
      </w:r>
      <w:r w:rsidR="00A23CFE">
        <w:rPr>
          <w:rFonts w:ascii="宋体" w:hAnsi="宋体" w:hint="eastAsia"/>
          <w:lang w:val="x-none"/>
        </w:rPr>
        <w:t>进行</w:t>
      </w:r>
      <w:r w:rsidR="00A23CFE">
        <w:rPr>
          <w:rFonts w:ascii="宋体" w:hAnsi="宋体"/>
          <w:lang w:val="x-none"/>
        </w:rPr>
        <w:t>水印叠加</w:t>
      </w:r>
      <w:r w:rsidR="00A23CFE">
        <w:rPr>
          <w:rFonts w:ascii="宋体" w:hAnsi="宋体" w:hint="eastAsia"/>
          <w:lang w:val="x-none"/>
        </w:rPr>
        <w:t>。</w:t>
      </w:r>
    </w:p>
    <w:p w:rsidR="002F7DC1" w:rsidRDefault="00260E2C" w:rsidP="00C03E73">
      <w:pPr>
        <w:numPr>
          <w:ilvl w:val="0"/>
          <w:numId w:val="18"/>
        </w:numPr>
        <w:rPr>
          <w:rFonts w:ascii="宋体" w:hAnsi="宋体"/>
          <w:lang w:val="x-none"/>
        </w:rPr>
      </w:pPr>
      <w:r w:rsidRPr="002F7DC1">
        <w:rPr>
          <w:rFonts w:ascii="宋体" w:hAnsi="宋体" w:hint="eastAsia"/>
          <w:lang w:val="x-none"/>
        </w:rPr>
        <w:t>交易时</w:t>
      </w:r>
      <w:r w:rsidRPr="002F7DC1">
        <w:rPr>
          <w:rFonts w:ascii="宋体" w:hAnsi="宋体"/>
          <w:lang w:val="x-none"/>
        </w:rPr>
        <w:t>，</w:t>
      </w:r>
      <w:r w:rsidR="002F7DC1">
        <w:rPr>
          <w:rFonts w:ascii="宋体" w:hAnsi="宋体" w:hint="eastAsia"/>
          <w:lang w:val="x-none"/>
        </w:rPr>
        <w:t>恒生</w:t>
      </w:r>
      <w:r w:rsidR="002F7DC1" w:rsidRPr="002F7DC1">
        <w:rPr>
          <w:rFonts w:ascii="宋体" w:hAnsi="宋体" w:hint="eastAsia"/>
          <w:lang w:val="x-none"/>
        </w:rPr>
        <w:t>理财</w:t>
      </w:r>
      <w:r w:rsidR="002F7DC1">
        <w:rPr>
          <w:rFonts w:ascii="宋体" w:hAnsi="宋体" w:hint="eastAsia"/>
          <w:lang w:val="x-none"/>
        </w:rPr>
        <w:t>系统</w:t>
      </w:r>
      <w:r w:rsidRPr="002F7DC1">
        <w:rPr>
          <w:rFonts w:ascii="宋体" w:hAnsi="宋体"/>
          <w:lang w:val="x-none"/>
        </w:rPr>
        <w:t>到录音录像系统</w:t>
      </w:r>
      <w:r w:rsidR="002F7DC1" w:rsidRPr="002F7DC1">
        <w:rPr>
          <w:rFonts w:ascii="宋体" w:hAnsi="宋体" w:hint="eastAsia"/>
          <w:lang w:val="x-none"/>
        </w:rPr>
        <w:t>按照“</w:t>
      </w:r>
      <w:r w:rsidR="002F7DC1" w:rsidRPr="002F7DC1">
        <w:rPr>
          <w:rFonts w:ascii="宋体" w:hAnsi="宋体"/>
          <w:b/>
          <w:lang w:val="x-none"/>
        </w:rPr>
        <w:t>证件类型+证件号+</w:t>
      </w:r>
      <w:r w:rsidR="002F7DC1" w:rsidRPr="002F7DC1">
        <w:rPr>
          <w:rFonts w:ascii="宋体" w:hAnsi="宋体" w:hint="eastAsia"/>
          <w:b/>
          <w:lang w:val="x-none"/>
        </w:rPr>
        <w:t>产品编号</w:t>
      </w:r>
      <w:r w:rsidR="002F7DC1" w:rsidRPr="002F7DC1">
        <w:rPr>
          <w:rFonts w:ascii="宋体" w:hAnsi="宋体"/>
          <w:b/>
          <w:lang w:val="x-none"/>
        </w:rPr>
        <w:t>+金额</w:t>
      </w:r>
      <w:r w:rsidR="002D626F">
        <w:rPr>
          <w:rFonts w:ascii="宋体" w:hAnsi="宋体" w:hint="eastAsia"/>
          <w:b/>
          <w:lang w:val="x-none"/>
        </w:rPr>
        <w:t>+</w:t>
      </w:r>
      <w:r w:rsidR="002D626F">
        <w:rPr>
          <w:rFonts w:ascii="宋体" w:hAnsi="宋体"/>
          <w:b/>
          <w:lang w:val="x-none"/>
        </w:rPr>
        <w:t>日期（</w:t>
      </w:r>
      <w:r w:rsidR="002D626F">
        <w:rPr>
          <w:rFonts w:ascii="宋体" w:hAnsi="宋体" w:hint="eastAsia"/>
          <w:b/>
          <w:lang w:val="x-none"/>
        </w:rPr>
        <w:t>不填</w:t>
      </w:r>
      <w:r w:rsidR="002D626F">
        <w:rPr>
          <w:rFonts w:ascii="宋体" w:hAnsi="宋体"/>
          <w:b/>
          <w:lang w:val="x-none"/>
        </w:rPr>
        <w:t>默认为</w:t>
      </w:r>
      <w:r w:rsidR="007B7183">
        <w:rPr>
          <w:rFonts w:ascii="宋体" w:hAnsi="宋体" w:hint="eastAsia"/>
          <w:b/>
          <w:lang w:val="x-none"/>
        </w:rPr>
        <w:t>当日</w:t>
      </w:r>
      <w:r w:rsidR="002D626F">
        <w:rPr>
          <w:rFonts w:ascii="宋体" w:hAnsi="宋体"/>
          <w:b/>
          <w:lang w:val="x-none"/>
        </w:rPr>
        <w:t>）</w:t>
      </w:r>
      <w:r w:rsidR="002F7DC1" w:rsidRPr="002F7DC1">
        <w:rPr>
          <w:rFonts w:ascii="宋体" w:hAnsi="宋体" w:hint="eastAsia"/>
          <w:b/>
          <w:lang w:val="x-none"/>
        </w:rPr>
        <w:t>”</w:t>
      </w:r>
      <w:r w:rsidR="002F7DC1" w:rsidRPr="002F7DC1">
        <w:rPr>
          <w:rFonts w:ascii="宋体" w:hAnsi="宋体"/>
          <w:lang w:val="x-none"/>
        </w:rPr>
        <w:t>进行</w:t>
      </w:r>
      <w:r w:rsidRPr="002F7DC1">
        <w:rPr>
          <w:rFonts w:ascii="宋体" w:hAnsi="宋体"/>
          <w:lang w:val="x-none"/>
        </w:rPr>
        <w:t>查询对应的录音录像，</w:t>
      </w:r>
      <w:r w:rsidRPr="002F7DC1">
        <w:rPr>
          <w:rFonts w:ascii="宋体" w:hAnsi="宋体" w:hint="eastAsia"/>
          <w:b/>
          <w:lang w:val="x-none"/>
        </w:rPr>
        <w:t>如果</w:t>
      </w:r>
      <w:r w:rsidR="002F7DC1" w:rsidRPr="002F7DC1">
        <w:rPr>
          <w:rFonts w:ascii="宋体" w:hAnsi="宋体" w:hint="eastAsia"/>
          <w:b/>
          <w:lang w:val="x-none"/>
        </w:rPr>
        <w:t>按条件逐条</w:t>
      </w:r>
      <w:r w:rsidR="002F7DC1" w:rsidRPr="002F7DC1">
        <w:rPr>
          <w:rFonts w:ascii="宋体" w:hAnsi="宋体"/>
          <w:b/>
          <w:lang w:val="x-none"/>
        </w:rPr>
        <w:t>帅选后有多条</w:t>
      </w:r>
      <w:r w:rsidR="002F7DC1" w:rsidRPr="002F7DC1">
        <w:rPr>
          <w:rFonts w:ascii="宋体" w:hAnsi="宋体" w:hint="eastAsia"/>
          <w:b/>
          <w:lang w:val="x-none"/>
        </w:rPr>
        <w:t>记录</w:t>
      </w:r>
      <w:r w:rsidR="002F7DC1" w:rsidRPr="002F7DC1">
        <w:rPr>
          <w:rFonts w:ascii="宋体" w:hAnsi="宋体"/>
          <w:b/>
          <w:lang w:val="x-none"/>
        </w:rPr>
        <w:t>，则自动发送当天</w:t>
      </w:r>
      <w:r w:rsidR="002F7DC1" w:rsidRPr="002F7DC1">
        <w:rPr>
          <w:rFonts w:ascii="宋体" w:hAnsi="宋体" w:hint="eastAsia"/>
          <w:b/>
          <w:lang w:val="x-none"/>
        </w:rPr>
        <w:t>日期</w:t>
      </w:r>
      <w:r w:rsidR="002F7DC1" w:rsidRPr="002F7DC1">
        <w:rPr>
          <w:rFonts w:ascii="宋体" w:hAnsi="宋体"/>
          <w:b/>
          <w:lang w:val="x-none"/>
        </w:rPr>
        <w:t>最新一条</w:t>
      </w:r>
      <w:r w:rsidR="002F7DC1" w:rsidRPr="002F7DC1">
        <w:rPr>
          <w:rFonts w:ascii="宋体" w:hAnsi="宋体" w:hint="eastAsia"/>
          <w:b/>
          <w:lang w:val="x-none"/>
        </w:rPr>
        <w:t>的</w:t>
      </w:r>
      <w:r w:rsidR="002F7DC1" w:rsidRPr="002F7DC1">
        <w:rPr>
          <w:rFonts w:ascii="宋体" w:hAnsi="宋体"/>
          <w:b/>
          <w:lang w:val="x-none"/>
        </w:rPr>
        <w:t>录音录像</w:t>
      </w:r>
      <w:r w:rsidR="002F7DC1" w:rsidRPr="002F7DC1">
        <w:rPr>
          <w:rFonts w:ascii="宋体" w:hAnsi="宋体" w:hint="eastAsia"/>
          <w:b/>
          <w:lang w:val="x-none"/>
        </w:rPr>
        <w:t>记录业务</w:t>
      </w:r>
      <w:r w:rsidR="002F7DC1" w:rsidRPr="002F7DC1">
        <w:rPr>
          <w:rFonts w:ascii="宋体" w:hAnsi="宋体"/>
          <w:b/>
          <w:lang w:val="x-none"/>
        </w:rPr>
        <w:t>平台</w:t>
      </w:r>
      <w:r w:rsidR="002F7DC1">
        <w:rPr>
          <w:rFonts w:ascii="宋体" w:hAnsi="宋体"/>
          <w:lang w:val="x-none"/>
        </w:rPr>
        <w:t>。</w:t>
      </w:r>
      <w:bookmarkStart w:id="4" w:name="_GoBack"/>
      <w:bookmarkEnd w:id="4"/>
    </w:p>
    <w:p w:rsidR="00260E2C" w:rsidRPr="002F7DC1" w:rsidRDefault="002F7DC1" w:rsidP="00C03E73">
      <w:pPr>
        <w:numPr>
          <w:ilvl w:val="0"/>
          <w:numId w:val="18"/>
        </w:numPr>
        <w:rPr>
          <w:rFonts w:ascii="宋体" w:hAnsi="宋体"/>
          <w:lang w:val="x-none"/>
        </w:rPr>
      </w:pPr>
      <w:r>
        <w:rPr>
          <w:rFonts w:ascii="宋体" w:hAnsi="宋体" w:hint="eastAsia"/>
          <w:lang w:val="x-none"/>
        </w:rPr>
        <w:lastRenderedPageBreak/>
        <w:t>恒生</w:t>
      </w:r>
      <w:r w:rsidRPr="002F7DC1">
        <w:rPr>
          <w:rFonts w:ascii="宋体" w:hAnsi="宋体" w:hint="eastAsia"/>
          <w:lang w:val="x-none"/>
        </w:rPr>
        <w:t>理财</w:t>
      </w:r>
      <w:r>
        <w:rPr>
          <w:rFonts w:ascii="宋体" w:hAnsi="宋体" w:hint="eastAsia"/>
          <w:lang w:val="x-none"/>
        </w:rPr>
        <w:t>系统</w:t>
      </w:r>
      <w:r w:rsidR="00260E2C" w:rsidRPr="002F7DC1">
        <w:rPr>
          <w:rFonts w:ascii="宋体" w:hAnsi="宋体" w:hint="eastAsia"/>
          <w:lang w:val="x-none"/>
        </w:rPr>
        <w:t>选择了</w:t>
      </w:r>
      <w:r w:rsidR="00260E2C" w:rsidRPr="002F7DC1">
        <w:rPr>
          <w:rFonts w:ascii="宋体" w:hAnsi="宋体"/>
          <w:lang w:val="x-none"/>
        </w:rPr>
        <w:t>录音录像流水，交易</w:t>
      </w:r>
      <w:r>
        <w:rPr>
          <w:rFonts w:ascii="宋体" w:hAnsi="宋体" w:hint="eastAsia"/>
          <w:lang w:val="x-none"/>
        </w:rPr>
        <w:t>完成</w:t>
      </w:r>
      <w:r>
        <w:rPr>
          <w:rFonts w:ascii="宋体" w:hAnsi="宋体"/>
          <w:lang w:val="x-none"/>
        </w:rPr>
        <w:t>后</w:t>
      </w:r>
      <w:r>
        <w:rPr>
          <w:rFonts w:ascii="宋体" w:hAnsi="宋体" w:hint="eastAsia"/>
          <w:lang w:val="x-none"/>
        </w:rPr>
        <w:t>恒生</w:t>
      </w:r>
      <w:r w:rsidRPr="002F7DC1">
        <w:rPr>
          <w:rFonts w:ascii="宋体" w:hAnsi="宋体" w:hint="eastAsia"/>
          <w:lang w:val="x-none"/>
        </w:rPr>
        <w:t>理财</w:t>
      </w:r>
      <w:r>
        <w:rPr>
          <w:rFonts w:ascii="宋体" w:hAnsi="宋体" w:hint="eastAsia"/>
          <w:lang w:val="x-none"/>
        </w:rPr>
        <w:t>系统</w:t>
      </w:r>
      <w:r w:rsidR="00260E2C" w:rsidRPr="002F7DC1">
        <w:rPr>
          <w:rFonts w:ascii="宋体" w:hAnsi="宋体"/>
          <w:lang w:val="x-none"/>
        </w:rPr>
        <w:t>通知</w:t>
      </w:r>
      <w:r>
        <w:rPr>
          <w:rFonts w:ascii="宋体" w:hAnsi="宋体" w:hint="eastAsia"/>
          <w:lang w:val="x-none"/>
        </w:rPr>
        <w:t>海康双录</w:t>
      </w:r>
      <w:r w:rsidR="00260E2C" w:rsidRPr="002F7DC1">
        <w:rPr>
          <w:rFonts w:ascii="宋体" w:hAnsi="宋体"/>
          <w:lang w:val="x-none"/>
        </w:rPr>
        <w:t>系统，该笔录音录像</w:t>
      </w:r>
      <w:r>
        <w:rPr>
          <w:rFonts w:ascii="宋体" w:hAnsi="宋体" w:hint="eastAsia"/>
          <w:lang w:val="x-none"/>
        </w:rPr>
        <w:t>会在</w:t>
      </w:r>
      <w:r>
        <w:rPr>
          <w:rFonts w:ascii="宋体" w:hAnsi="宋体"/>
          <w:lang w:val="x-none"/>
        </w:rPr>
        <w:t>夜间上传至中心</w:t>
      </w:r>
      <w:r w:rsidR="0096699E">
        <w:rPr>
          <w:rFonts w:ascii="宋体" w:hAnsi="宋体" w:hint="eastAsia"/>
          <w:lang w:val="x-none"/>
        </w:rPr>
        <w:t>集中存储，根据</w:t>
      </w:r>
      <w:r w:rsidR="0096699E">
        <w:rPr>
          <w:rFonts w:ascii="宋体" w:hAnsi="宋体"/>
          <w:lang w:val="x-none"/>
        </w:rPr>
        <w:t>产品</w:t>
      </w:r>
      <w:r w:rsidR="0096699E">
        <w:rPr>
          <w:rFonts w:ascii="宋体" w:hAnsi="宋体" w:hint="eastAsia"/>
          <w:lang w:val="x-none"/>
        </w:rPr>
        <w:t>类型</w:t>
      </w:r>
      <w:r w:rsidR="0096699E">
        <w:rPr>
          <w:rFonts w:ascii="宋体" w:hAnsi="宋体"/>
          <w:lang w:val="x-none"/>
        </w:rPr>
        <w:t>设置</w:t>
      </w:r>
      <w:r w:rsidR="0096699E">
        <w:rPr>
          <w:rFonts w:ascii="宋体" w:hAnsi="宋体" w:hint="eastAsia"/>
          <w:lang w:val="x-none"/>
        </w:rPr>
        <w:t>的</w:t>
      </w:r>
      <w:r w:rsidR="0096699E">
        <w:rPr>
          <w:rFonts w:ascii="宋体" w:hAnsi="宋体"/>
          <w:lang w:val="x-none"/>
        </w:rPr>
        <w:t>保存</w:t>
      </w:r>
      <w:r w:rsidR="0096699E">
        <w:rPr>
          <w:rFonts w:ascii="宋体" w:hAnsi="宋体" w:hint="eastAsia"/>
          <w:lang w:val="x-none"/>
        </w:rPr>
        <w:t>期限</w:t>
      </w:r>
      <w:r w:rsidR="0096699E">
        <w:rPr>
          <w:rFonts w:ascii="宋体" w:hAnsi="宋体"/>
          <w:lang w:val="x-none"/>
        </w:rPr>
        <w:t>进行保存</w:t>
      </w:r>
      <w:r w:rsidR="00260E2C" w:rsidRPr="002F7DC1">
        <w:rPr>
          <w:rFonts w:ascii="宋体" w:hAnsi="宋体"/>
          <w:lang w:val="x-none"/>
        </w:rPr>
        <w:t>。</w:t>
      </w:r>
    </w:p>
    <w:p w:rsidR="002D626F" w:rsidRDefault="002D626F" w:rsidP="002D626F">
      <w:pPr>
        <w:pStyle w:val="20"/>
        <w:numPr>
          <w:ilvl w:val="0"/>
          <w:numId w:val="16"/>
        </w:numPr>
        <w:rPr>
          <w:lang w:eastAsia="zh-CN"/>
        </w:rPr>
      </w:pPr>
      <w:bookmarkStart w:id="5" w:name="_Toc436659438"/>
      <w:r>
        <w:rPr>
          <w:rFonts w:hint="eastAsia"/>
          <w:lang w:eastAsia="zh-CN"/>
        </w:rPr>
        <w:t>场景</w:t>
      </w:r>
      <w:r>
        <w:rPr>
          <w:rFonts w:hint="eastAsia"/>
          <w:lang w:eastAsia="zh-CN"/>
        </w:rPr>
        <w:t>二：</w:t>
      </w:r>
      <w:r>
        <w:rPr>
          <w:lang w:eastAsia="zh-CN"/>
        </w:rPr>
        <w:t>直接交易</w:t>
      </w:r>
      <w:bookmarkEnd w:id="5"/>
    </w:p>
    <w:p w:rsidR="00903EA6" w:rsidRDefault="0096699E" w:rsidP="00903EA6">
      <w:pPr>
        <w:rPr>
          <w:lang w:val="x-none"/>
        </w:rPr>
      </w:pPr>
      <w:r>
        <w:rPr>
          <w:rFonts w:hint="eastAsia"/>
          <w:lang w:val="x-none"/>
        </w:rPr>
        <w:t>客户直接</w:t>
      </w:r>
      <w:r>
        <w:rPr>
          <w:lang w:val="x-none"/>
        </w:rPr>
        <w:t>到</w:t>
      </w:r>
      <w:r>
        <w:rPr>
          <w:rFonts w:hint="eastAsia"/>
          <w:lang w:val="x-none"/>
        </w:rPr>
        <w:t>柜台</w:t>
      </w:r>
      <w:r>
        <w:rPr>
          <w:lang w:val="x-none"/>
        </w:rPr>
        <w:t>购买理财产品</w:t>
      </w:r>
    </w:p>
    <w:p w:rsidR="00A23CFE" w:rsidRDefault="00A23CFE" w:rsidP="00A23CFE">
      <w:pPr>
        <w:pStyle w:val="30"/>
        <w:numPr>
          <w:ilvl w:val="0"/>
          <w:numId w:val="20"/>
        </w:numPr>
      </w:pPr>
      <w:bookmarkStart w:id="6" w:name="_Toc436659439"/>
      <w:r>
        <w:rPr>
          <w:rFonts w:hint="eastAsia"/>
          <w:lang w:eastAsia="zh-CN"/>
        </w:rPr>
        <w:t>功能需求说明</w:t>
      </w:r>
      <w:bookmarkEnd w:id="6"/>
    </w:p>
    <w:p w:rsidR="00A23CFE" w:rsidRPr="00260E2C" w:rsidRDefault="00A23CFE" w:rsidP="00A23CFE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由</w:t>
      </w:r>
      <w:r>
        <w:rPr>
          <w:lang w:val="x-none"/>
        </w:rPr>
        <w:t>恒生电子</w:t>
      </w:r>
      <w:r>
        <w:rPr>
          <w:rFonts w:hint="eastAsia"/>
          <w:lang w:val="x-none"/>
        </w:rPr>
        <w:t>根据</w:t>
      </w:r>
      <w:r>
        <w:rPr>
          <w:lang w:val="x-none"/>
        </w:rPr>
        <w:t>苏州银行</w:t>
      </w:r>
      <w:r>
        <w:rPr>
          <w:rFonts w:hint="eastAsia"/>
          <w:lang w:val="x-none"/>
        </w:rPr>
        <w:t>业务</w:t>
      </w:r>
      <w:r>
        <w:rPr>
          <w:lang w:val="x-none"/>
        </w:rPr>
        <w:t>流程</w:t>
      </w:r>
      <w:r>
        <w:rPr>
          <w:rFonts w:hint="eastAsia"/>
          <w:lang w:val="x-none"/>
        </w:rPr>
        <w:t>需求</w:t>
      </w:r>
      <w:r>
        <w:rPr>
          <w:lang w:val="x-none"/>
        </w:rPr>
        <w:t>开发相关功能，海康</w:t>
      </w:r>
      <w:r>
        <w:rPr>
          <w:rFonts w:hint="eastAsia"/>
          <w:lang w:val="x-none"/>
        </w:rPr>
        <w:t>双录系统</w:t>
      </w:r>
      <w:r>
        <w:rPr>
          <w:lang w:val="x-none"/>
        </w:rPr>
        <w:t>配合</w:t>
      </w:r>
      <w:r>
        <w:rPr>
          <w:rFonts w:ascii="宋体" w:hAnsi="宋体" w:hint="eastAsia"/>
          <w:lang w:val="x-none"/>
        </w:rPr>
        <w:t>恒生</w:t>
      </w:r>
      <w:r w:rsidRPr="002F7DC1">
        <w:rPr>
          <w:rFonts w:ascii="宋体" w:hAnsi="宋体" w:hint="eastAsia"/>
          <w:lang w:val="x-none"/>
        </w:rPr>
        <w:t>理财</w:t>
      </w:r>
      <w:r>
        <w:rPr>
          <w:rFonts w:ascii="宋体" w:hAnsi="宋体" w:hint="eastAsia"/>
          <w:lang w:val="x-none"/>
        </w:rPr>
        <w:t>系统</w:t>
      </w:r>
      <w:r w:rsidR="00143BCC">
        <w:rPr>
          <w:rFonts w:ascii="宋体" w:hAnsi="宋体" w:hint="eastAsia"/>
          <w:lang w:val="x-none"/>
        </w:rPr>
        <w:t>确认</w:t>
      </w:r>
      <w:r w:rsidR="00143BCC">
        <w:rPr>
          <w:rFonts w:ascii="宋体" w:hAnsi="宋体"/>
          <w:lang w:val="x-none"/>
        </w:rPr>
        <w:t>接口，</w:t>
      </w:r>
      <w:r>
        <w:rPr>
          <w:rFonts w:ascii="宋体" w:hAnsi="宋体" w:hint="eastAsia"/>
          <w:lang w:val="x-none"/>
        </w:rPr>
        <w:t>实现</w:t>
      </w:r>
      <w:r>
        <w:rPr>
          <w:rFonts w:ascii="宋体" w:hAnsi="宋体"/>
          <w:lang w:val="x-none"/>
        </w:rPr>
        <w:t>录音录像</w:t>
      </w:r>
      <w:r>
        <w:rPr>
          <w:rFonts w:ascii="宋体" w:hAnsi="宋体" w:hint="eastAsia"/>
          <w:lang w:val="x-none"/>
        </w:rPr>
        <w:t>功能</w:t>
      </w:r>
      <w:r>
        <w:rPr>
          <w:rFonts w:ascii="宋体" w:hAnsi="宋体"/>
          <w:lang w:val="x-none"/>
        </w:rPr>
        <w:t>。</w:t>
      </w:r>
    </w:p>
    <w:sectPr w:rsidR="00A23CFE" w:rsidRPr="00260E2C" w:rsidSect="00A1404F">
      <w:footerReference w:type="default" r:id="rId13"/>
      <w:pgSz w:w="11906" w:h="16838"/>
      <w:pgMar w:top="1440" w:right="1797" w:bottom="1440" w:left="1797" w:header="850" w:footer="992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0C3" w:rsidRDefault="00D500C3" w:rsidP="00B36D16">
      <w:pPr>
        <w:spacing w:line="240" w:lineRule="auto"/>
        <w:ind w:firstLine="480"/>
      </w:pPr>
      <w:r>
        <w:separator/>
      </w:r>
    </w:p>
  </w:endnote>
  <w:endnote w:type="continuationSeparator" w:id="0">
    <w:p w:rsidR="00D500C3" w:rsidRDefault="00D500C3" w:rsidP="00B36D1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E2C" w:rsidRPr="00B36D16" w:rsidRDefault="00260E2C" w:rsidP="00A1404F">
    <w:pPr>
      <w:pStyle w:val="aff1"/>
      <w:tabs>
        <w:tab w:val="center" w:pos="4361"/>
      </w:tabs>
      <w:spacing w:after="120"/>
      <w:ind w:left="410"/>
    </w:pPr>
    <w:r>
      <w:rPr>
        <w:rFonts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E2C" w:rsidRDefault="00260E2C" w:rsidP="00515248">
    <w:pPr>
      <w:pStyle w:val="aff1"/>
      <w:tabs>
        <w:tab w:val="clear" w:pos="8306"/>
        <w:tab w:val="center" w:pos="4361"/>
        <w:tab w:val="right" w:pos="8312"/>
      </w:tabs>
      <w:spacing w:after="120"/>
      <w:ind w:left="410"/>
    </w:pPr>
    <w:r>
      <w:tab/>
    </w: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7B7183" w:rsidRPr="007B7183">
      <w:rPr>
        <w:noProof/>
        <w:lang w:val="zh-CN"/>
      </w:rPr>
      <w:t>2</w:t>
    </w:r>
    <w:r>
      <w:fldChar w:fldCharType="end"/>
    </w:r>
    <w:r>
      <w:rPr>
        <w:rFonts w:hint="eastAsia"/>
      </w:rPr>
      <w:t>页</w:t>
    </w:r>
    <w:r>
      <w:tab/>
    </w:r>
    <w:r>
      <w:rPr>
        <w:rFonts w:hint="eastAsia"/>
      </w:rPr>
      <w:t>杭州海康威视系统技术有限公司</w:t>
    </w:r>
  </w:p>
  <w:p w:rsidR="00260E2C" w:rsidRPr="00B36D16" w:rsidRDefault="00260E2C" w:rsidP="00A1404F">
    <w:pPr>
      <w:pStyle w:val="aff1"/>
      <w:tabs>
        <w:tab w:val="center" w:pos="4361"/>
      </w:tabs>
      <w:spacing w:after="120"/>
      <w:ind w:left="4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0C3" w:rsidRDefault="00D500C3" w:rsidP="00B36D16">
      <w:pPr>
        <w:spacing w:line="240" w:lineRule="auto"/>
        <w:ind w:firstLine="480"/>
      </w:pPr>
      <w:r>
        <w:separator/>
      </w:r>
    </w:p>
  </w:footnote>
  <w:footnote w:type="continuationSeparator" w:id="0">
    <w:p w:rsidR="00D500C3" w:rsidRDefault="00D500C3" w:rsidP="00B36D1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0E2C" w:rsidRPr="00B36D16" w:rsidRDefault="00260E2C" w:rsidP="00515248">
    <w:pPr>
      <w:pStyle w:val="aff0"/>
      <w:pBdr>
        <w:bottom w:val="single" w:sz="6" w:space="0" w:color="auto"/>
      </w:pBdr>
      <w:tabs>
        <w:tab w:val="clear" w:pos="4153"/>
        <w:tab w:val="clear" w:pos="8306"/>
        <w:tab w:val="right" w:pos="8312"/>
      </w:tabs>
      <w:spacing w:line="240" w:lineRule="auto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7" o:spid="_x0000_i1026" type="#_x0000_t75" alt="hikvision" style="width:96pt;height:14.25pt;visibility:visible">
          <v:imagedata r:id="rId1" o:title="hikvision"/>
        </v:shape>
      </w:pic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53EE296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">
    <w:nsid w:val="FFFFFF83"/>
    <w:multiLevelType w:val="singleLevel"/>
    <w:tmpl w:val="6FE05EB4"/>
    <w:lvl w:ilvl="0">
      <w:start w:val="1"/>
      <w:numFmt w:val="bullet"/>
      <w:pStyle w:val="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2">
    <w:nsid w:val="00E8038A"/>
    <w:multiLevelType w:val="hybridMultilevel"/>
    <w:tmpl w:val="C4D48654"/>
    <w:lvl w:ilvl="0" w:tplc="04090013">
      <w:start w:val="1"/>
      <w:numFmt w:val="chineseCountingThousand"/>
      <w:lvlText w:val="%1、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5E14314"/>
    <w:multiLevelType w:val="hybridMultilevel"/>
    <w:tmpl w:val="D0E2226A"/>
    <w:lvl w:ilvl="0" w:tplc="A3B83404">
      <w:start w:val="1"/>
      <w:numFmt w:val="decimal"/>
      <w:pStyle w:val="5"/>
      <w:lvlText w:val="%1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06BB5E39"/>
    <w:multiLevelType w:val="hybridMultilevel"/>
    <w:tmpl w:val="D7126046"/>
    <w:lvl w:ilvl="0" w:tplc="77162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A760F1C"/>
    <w:multiLevelType w:val="multilevel"/>
    <w:tmpl w:val="E716B2D2"/>
    <w:lvl w:ilvl="0">
      <w:start w:val="1"/>
      <w:numFmt w:val="decimal"/>
      <w:pStyle w:val="1"/>
      <w:suff w:val="space"/>
      <w:lvlText w:val="第%1章"/>
      <w:lvlJc w:val="center"/>
      <w:pPr>
        <w:ind w:left="0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0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ascii="黑体" w:eastAsia="黑体" w:hAnsi="黑体" w:hint="eastAsia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>
    <w:nsid w:val="0C5A1D06"/>
    <w:multiLevelType w:val="hybridMultilevel"/>
    <w:tmpl w:val="A6DA7E8A"/>
    <w:lvl w:ilvl="0" w:tplc="FC0AC824">
      <w:start w:val="1"/>
      <w:numFmt w:val="decimal"/>
      <w:pStyle w:val="a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4356F5C"/>
    <w:multiLevelType w:val="hybridMultilevel"/>
    <w:tmpl w:val="C6E0133A"/>
    <w:lvl w:ilvl="0" w:tplc="F5A8ED9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957552A"/>
    <w:multiLevelType w:val="hybridMultilevel"/>
    <w:tmpl w:val="FEB635D8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196C070C"/>
    <w:multiLevelType w:val="hybridMultilevel"/>
    <w:tmpl w:val="66D8C2DC"/>
    <w:lvl w:ilvl="0" w:tplc="4D646426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DA7565B"/>
    <w:multiLevelType w:val="hybridMultilevel"/>
    <w:tmpl w:val="A0F0C334"/>
    <w:lvl w:ilvl="0" w:tplc="50AAE272">
      <w:start w:val="1"/>
      <w:numFmt w:val="bullet"/>
      <w:pStyle w:val="a0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1E234994"/>
    <w:multiLevelType w:val="hybridMultilevel"/>
    <w:tmpl w:val="DF8C7F3C"/>
    <w:lvl w:ilvl="0" w:tplc="ABE0322A">
      <w:start w:val="1"/>
      <w:numFmt w:val="decimal"/>
      <w:pStyle w:val="6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2">
    <w:nsid w:val="290B4745"/>
    <w:multiLevelType w:val="hybridMultilevel"/>
    <w:tmpl w:val="D3C6065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4CB2185A"/>
    <w:multiLevelType w:val="hybridMultilevel"/>
    <w:tmpl w:val="A810D8BE"/>
    <w:lvl w:ilvl="0" w:tplc="9934CEDA">
      <w:start w:val="1"/>
      <w:numFmt w:val="chineseCountingThousand"/>
      <w:pStyle w:val="a1"/>
      <w:lvlText w:val="(%1)"/>
      <w:lvlJc w:val="left"/>
      <w:pPr>
        <w:ind w:left="90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4F676C4A"/>
    <w:multiLevelType w:val="hybridMultilevel"/>
    <w:tmpl w:val="84620A3C"/>
    <w:lvl w:ilvl="0" w:tplc="A502F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8C4963"/>
    <w:multiLevelType w:val="hybridMultilevel"/>
    <w:tmpl w:val="3482CFD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673135B"/>
    <w:multiLevelType w:val="hybridMultilevel"/>
    <w:tmpl w:val="736674AA"/>
    <w:lvl w:ilvl="0" w:tplc="2E8AE89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C12886"/>
    <w:multiLevelType w:val="hybridMultilevel"/>
    <w:tmpl w:val="4690580C"/>
    <w:lvl w:ilvl="0" w:tplc="4CA0E5E2">
      <w:start w:val="1"/>
      <w:numFmt w:val="decimal"/>
      <w:pStyle w:val="a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74065220"/>
    <w:multiLevelType w:val="multilevel"/>
    <w:tmpl w:val="607CE998"/>
    <w:lvl w:ilvl="0">
      <w:start w:val="1"/>
      <w:numFmt w:val="decimal"/>
      <w:pStyle w:val="a3"/>
      <w:lvlText w:val="第%1章"/>
      <w:lvlJc w:val="left"/>
      <w:pPr>
        <w:ind w:left="425" w:hanging="425"/>
      </w:pPr>
      <w:rPr>
        <w:rFonts w:ascii="黑体" w:eastAsia="黑体" w:hAnsi="黑体" w:hint="eastAsia"/>
        <w:sz w:val="36"/>
      </w:rPr>
    </w:lvl>
    <w:lvl w:ilvl="1">
      <w:start w:val="1"/>
      <w:numFmt w:val="decimal"/>
      <w:pStyle w:val="a4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5"/>
      <w:suff w:val="space"/>
      <w:lvlText w:val="%1.%2.%3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pStyle w:val="a6"/>
      <w:suff w:val="space"/>
      <w:lvlText w:val="%1.%2.%3.%4"/>
      <w:lvlJc w:val="left"/>
      <w:pPr>
        <w:ind w:left="1984" w:hanging="198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8"/>
  </w:num>
  <w:num w:numId="2">
    <w:abstractNumId w:val="3"/>
  </w:num>
  <w:num w:numId="3">
    <w:abstractNumId w:val="11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17"/>
  </w:num>
  <w:num w:numId="9">
    <w:abstractNumId w:val="10"/>
  </w:num>
  <w:num w:numId="10">
    <w:abstractNumId w:val="5"/>
  </w:num>
  <w:num w:numId="11">
    <w:abstractNumId w:val="12"/>
  </w:num>
  <w:num w:numId="12">
    <w:abstractNumId w:val="8"/>
  </w:num>
  <w:num w:numId="13">
    <w:abstractNumId w:val="2"/>
  </w:num>
  <w:num w:numId="14">
    <w:abstractNumId w:val="15"/>
  </w:num>
  <w:num w:numId="15">
    <w:abstractNumId w:val="9"/>
  </w:num>
  <w:num w:numId="16">
    <w:abstractNumId w:val="4"/>
  </w:num>
  <w:num w:numId="17">
    <w:abstractNumId w:val="14"/>
  </w:num>
  <w:num w:numId="18">
    <w:abstractNumId w:val="16"/>
  </w:num>
  <w:num w:numId="19">
    <w:abstractNumId w:val="5"/>
  </w:num>
  <w:num w:numId="20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oNotTrackMove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7703"/>
    <w:rsid w:val="0000316F"/>
    <w:rsid w:val="00003914"/>
    <w:rsid w:val="00005C1E"/>
    <w:rsid w:val="0000734E"/>
    <w:rsid w:val="00010C97"/>
    <w:rsid w:val="000110E4"/>
    <w:rsid w:val="00012117"/>
    <w:rsid w:val="00012267"/>
    <w:rsid w:val="0001712D"/>
    <w:rsid w:val="00017A15"/>
    <w:rsid w:val="000217E7"/>
    <w:rsid w:val="00022FD6"/>
    <w:rsid w:val="00024334"/>
    <w:rsid w:val="00030E01"/>
    <w:rsid w:val="0004117D"/>
    <w:rsid w:val="00043474"/>
    <w:rsid w:val="000438B9"/>
    <w:rsid w:val="0004577C"/>
    <w:rsid w:val="00046761"/>
    <w:rsid w:val="000478D8"/>
    <w:rsid w:val="000520A0"/>
    <w:rsid w:val="00056B7E"/>
    <w:rsid w:val="0006552A"/>
    <w:rsid w:val="00067C24"/>
    <w:rsid w:val="0007052E"/>
    <w:rsid w:val="00072B76"/>
    <w:rsid w:val="00073376"/>
    <w:rsid w:val="00073D36"/>
    <w:rsid w:val="0007427D"/>
    <w:rsid w:val="00076182"/>
    <w:rsid w:val="00076A89"/>
    <w:rsid w:val="00081BD4"/>
    <w:rsid w:val="00082FB6"/>
    <w:rsid w:val="00087029"/>
    <w:rsid w:val="000A013B"/>
    <w:rsid w:val="000B1C26"/>
    <w:rsid w:val="000B1E3C"/>
    <w:rsid w:val="000B3FD2"/>
    <w:rsid w:val="000B4351"/>
    <w:rsid w:val="000C3966"/>
    <w:rsid w:val="000C3BEB"/>
    <w:rsid w:val="000C4F49"/>
    <w:rsid w:val="000C60D9"/>
    <w:rsid w:val="000D13B8"/>
    <w:rsid w:val="000D1C10"/>
    <w:rsid w:val="000E1691"/>
    <w:rsid w:val="000E275B"/>
    <w:rsid w:val="000F0142"/>
    <w:rsid w:val="001007EA"/>
    <w:rsid w:val="00100831"/>
    <w:rsid w:val="001055C6"/>
    <w:rsid w:val="0010671A"/>
    <w:rsid w:val="00106A29"/>
    <w:rsid w:val="00106C69"/>
    <w:rsid w:val="001104BF"/>
    <w:rsid w:val="001148F0"/>
    <w:rsid w:val="0012076B"/>
    <w:rsid w:val="00121A1C"/>
    <w:rsid w:val="00121E51"/>
    <w:rsid w:val="0012449D"/>
    <w:rsid w:val="00136A56"/>
    <w:rsid w:val="0013748C"/>
    <w:rsid w:val="00141129"/>
    <w:rsid w:val="00141398"/>
    <w:rsid w:val="00143BCC"/>
    <w:rsid w:val="00145080"/>
    <w:rsid w:val="001467DA"/>
    <w:rsid w:val="00151A4A"/>
    <w:rsid w:val="001548EE"/>
    <w:rsid w:val="00157A2D"/>
    <w:rsid w:val="0016208B"/>
    <w:rsid w:val="001621BB"/>
    <w:rsid w:val="001659D3"/>
    <w:rsid w:val="00165E40"/>
    <w:rsid w:val="00170734"/>
    <w:rsid w:val="00171F64"/>
    <w:rsid w:val="00174DA0"/>
    <w:rsid w:val="001915BE"/>
    <w:rsid w:val="001974F5"/>
    <w:rsid w:val="001A0FA7"/>
    <w:rsid w:val="001A258A"/>
    <w:rsid w:val="001A41E9"/>
    <w:rsid w:val="001A488D"/>
    <w:rsid w:val="001B6879"/>
    <w:rsid w:val="001C030E"/>
    <w:rsid w:val="001C6AD2"/>
    <w:rsid w:val="001D225C"/>
    <w:rsid w:val="001D6386"/>
    <w:rsid w:val="001E0919"/>
    <w:rsid w:val="001E2FBE"/>
    <w:rsid w:val="001F2851"/>
    <w:rsid w:val="001F2A09"/>
    <w:rsid w:val="001F6033"/>
    <w:rsid w:val="002038AE"/>
    <w:rsid w:val="00224C44"/>
    <w:rsid w:val="00226D84"/>
    <w:rsid w:val="0023161F"/>
    <w:rsid w:val="00232D71"/>
    <w:rsid w:val="00233124"/>
    <w:rsid w:val="00236786"/>
    <w:rsid w:val="00240CDC"/>
    <w:rsid w:val="002443A0"/>
    <w:rsid w:val="002446F5"/>
    <w:rsid w:val="00251258"/>
    <w:rsid w:val="0025276D"/>
    <w:rsid w:val="00252C11"/>
    <w:rsid w:val="00260E2C"/>
    <w:rsid w:val="00262FBD"/>
    <w:rsid w:val="00271E50"/>
    <w:rsid w:val="00276868"/>
    <w:rsid w:val="002808E2"/>
    <w:rsid w:val="0028347C"/>
    <w:rsid w:val="002861E0"/>
    <w:rsid w:val="002921BC"/>
    <w:rsid w:val="002951B9"/>
    <w:rsid w:val="002A4041"/>
    <w:rsid w:val="002A590E"/>
    <w:rsid w:val="002B1591"/>
    <w:rsid w:val="002B46A2"/>
    <w:rsid w:val="002C0A7A"/>
    <w:rsid w:val="002C17E6"/>
    <w:rsid w:val="002C2E04"/>
    <w:rsid w:val="002C56D8"/>
    <w:rsid w:val="002C65BA"/>
    <w:rsid w:val="002C786A"/>
    <w:rsid w:val="002D626F"/>
    <w:rsid w:val="002D7529"/>
    <w:rsid w:val="002E045C"/>
    <w:rsid w:val="002E3295"/>
    <w:rsid w:val="002F1FA3"/>
    <w:rsid w:val="002F70A5"/>
    <w:rsid w:val="002F7DC1"/>
    <w:rsid w:val="00306635"/>
    <w:rsid w:val="00307A27"/>
    <w:rsid w:val="0031282B"/>
    <w:rsid w:val="00312A36"/>
    <w:rsid w:val="0031410B"/>
    <w:rsid w:val="00315890"/>
    <w:rsid w:val="003263B1"/>
    <w:rsid w:val="00332165"/>
    <w:rsid w:val="00333269"/>
    <w:rsid w:val="003336CD"/>
    <w:rsid w:val="00335DB9"/>
    <w:rsid w:val="00345F33"/>
    <w:rsid w:val="00355788"/>
    <w:rsid w:val="00356ADA"/>
    <w:rsid w:val="0036371A"/>
    <w:rsid w:val="00363BEE"/>
    <w:rsid w:val="00363C65"/>
    <w:rsid w:val="00377CAC"/>
    <w:rsid w:val="00384696"/>
    <w:rsid w:val="00384CAA"/>
    <w:rsid w:val="00392A30"/>
    <w:rsid w:val="00396255"/>
    <w:rsid w:val="003A27C7"/>
    <w:rsid w:val="003A2F60"/>
    <w:rsid w:val="003A3564"/>
    <w:rsid w:val="003A56A4"/>
    <w:rsid w:val="003B2734"/>
    <w:rsid w:val="003B3AFB"/>
    <w:rsid w:val="003B7616"/>
    <w:rsid w:val="003C1905"/>
    <w:rsid w:val="003C2990"/>
    <w:rsid w:val="003C4787"/>
    <w:rsid w:val="003D1BA5"/>
    <w:rsid w:val="003D32A9"/>
    <w:rsid w:val="003D335E"/>
    <w:rsid w:val="003E4578"/>
    <w:rsid w:val="003E7A07"/>
    <w:rsid w:val="003F0B8F"/>
    <w:rsid w:val="003F4CE4"/>
    <w:rsid w:val="003F71C3"/>
    <w:rsid w:val="0040194F"/>
    <w:rsid w:val="00402EAC"/>
    <w:rsid w:val="00403231"/>
    <w:rsid w:val="0040599D"/>
    <w:rsid w:val="00407208"/>
    <w:rsid w:val="00420F14"/>
    <w:rsid w:val="00423B0C"/>
    <w:rsid w:val="004306DC"/>
    <w:rsid w:val="004306DE"/>
    <w:rsid w:val="004403D1"/>
    <w:rsid w:val="00456257"/>
    <w:rsid w:val="004577F7"/>
    <w:rsid w:val="004604E8"/>
    <w:rsid w:val="004609FB"/>
    <w:rsid w:val="00466CED"/>
    <w:rsid w:val="00467F2D"/>
    <w:rsid w:val="004711C0"/>
    <w:rsid w:val="004745E7"/>
    <w:rsid w:val="00474AA9"/>
    <w:rsid w:val="00476796"/>
    <w:rsid w:val="0047719E"/>
    <w:rsid w:val="00477F48"/>
    <w:rsid w:val="00483B2B"/>
    <w:rsid w:val="0048489A"/>
    <w:rsid w:val="004862C8"/>
    <w:rsid w:val="00490BFA"/>
    <w:rsid w:val="00493F7D"/>
    <w:rsid w:val="00495787"/>
    <w:rsid w:val="004B2201"/>
    <w:rsid w:val="004B2B14"/>
    <w:rsid w:val="004C1A32"/>
    <w:rsid w:val="004C3321"/>
    <w:rsid w:val="004C57C1"/>
    <w:rsid w:val="004C6515"/>
    <w:rsid w:val="004D1B02"/>
    <w:rsid w:val="004D4CA5"/>
    <w:rsid w:val="004D4F50"/>
    <w:rsid w:val="004D5736"/>
    <w:rsid w:val="004D6815"/>
    <w:rsid w:val="004E14D5"/>
    <w:rsid w:val="004E66C5"/>
    <w:rsid w:val="004E7537"/>
    <w:rsid w:val="004F09EB"/>
    <w:rsid w:val="004F7CAA"/>
    <w:rsid w:val="005015F2"/>
    <w:rsid w:val="005027E6"/>
    <w:rsid w:val="005054AB"/>
    <w:rsid w:val="00510293"/>
    <w:rsid w:val="00510529"/>
    <w:rsid w:val="005109A0"/>
    <w:rsid w:val="00510D5B"/>
    <w:rsid w:val="00515248"/>
    <w:rsid w:val="00523D13"/>
    <w:rsid w:val="005256D6"/>
    <w:rsid w:val="00526364"/>
    <w:rsid w:val="00527A32"/>
    <w:rsid w:val="00540043"/>
    <w:rsid w:val="00544DF8"/>
    <w:rsid w:val="00546EEE"/>
    <w:rsid w:val="00566A70"/>
    <w:rsid w:val="00567AF0"/>
    <w:rsid w:val="005764E7"/>
    <w:rsid w:val="0058294A"/>
    <w:rsid w:val="00587120"/>
    <w:rsid w:val="0059109A"/>
    <w:rsid w:val="00592BDC"/>
    <w:rsid w:val="00596352"/>
    <w:rsid w:val="005A007A"/>
    <w:rsid w:val="005A1127"/>
    <w:rsid w:val="005A35B4"/>
    <w:rsid w:val="005A5244"/>
    <w:rsid w:val="005B38BB"/>
    <w:rsid w:val="005D2BB9"/>
    <w:rsid w:val="005E2A29"/>
    <w:rsid w:val="005E6CEA"/>
    <w:rsid w:val="005F0885"/>
    <w:rsid w:val="005F1657"/>
    <w:rsid w:val="005F2098"/>
    <w:rsid w:val="005F3B41"/>
    <w:rsid w:val="005F49BF"/>
    <w:rsid w:val="005F515A"/>
    <w:rsid w:val="005F7AC0"/>
    <w:rsid w:val="0060436A"/>
    <w:rsid w:val="0060705D"/>
    <w:rsid w:val="006214BB"/>
    <w:rsid w:val="00621904"/>
    <w:rsid w:val="00622519"/>
    <w:rsid w:val="00623534"/>
    <w:rsid w:val="0063031E"/>
    <w:rsid w:val="0064371B"/>
    <w:rsid w:val="00643C24"/>
    <w:rsid w:val="006441FA"/>
    <w:rsid w:val="006502F4"/>
    <w:rsid w:val="00651933"/>
    <w:rsid w:val="00652479"/>
    <w:rsid w:val="00653AB0"/>
    <w:rsid w:val="00656D35"/>
    <w:rsid w:val="00657F3F"/>
    <w:rsid w:val="006667CD"/>
    <w:rsid w:val="00666C6B"/>
    <w:rsid w:val="00666E7E"/>
    <w:rsid w:val="00673886"/>
    <w:rsid w:val="00674ECB"/>
    <w:rsid w:val="00676699"/>
    <w:rsid w:val="00684B03"/>
    <w:rsid w:val="0068753B"/>
    <w:rsid w:val="006877BB"/>
    <w:rsid w:val="0069340C"/>
    <w:rsid w:val="006A48EA"/>
    <w:rsid w:val="006A63C7"/>
    <w:rsid w:val="006B3128"/>
    <w:rsid w:val="006C1A99"/>
    <w:rsid w:val="006C7B4C"/>
    <w:rsid w:val="006D06C0"/>
    <w:rsid w:val="006D20F0"/>
    <w:rsid w:val="006E04C5"/>
    <w:rsid w:val="006E669D"/>
    <w:rsid w:val="006F557A"/>
    <w:rsid w:val="006F56D9"/>
    <w:rsid w:val="006F62E4"/>
    <w:rsid w:val="007005DD"/>
    <w:rsid w:val="0070072F"/>
    <w:rsid w:val="00700AE8"/>
    <w:rsid w:val="00711A24"/>
    <w:rsid w:val="0071279E"/>
    <w:rsid w:val="00714B2B"/>
    <w:rsid w:val="00715754"/>
    <w:rsid w:val="007169D4"/>
    <w:rsid w:val="007406BE"/>
    <w:rsid w:val="007445DC"/>
    <w:rsid w:val="007454BC"/>
    <w:rsid w:val="00747003"/>
    <w:rsid w:val="007531AB"/>
    <w:rsid w:val="0075560E"/>
    <w:rsid w:val="00757139"/>
    <w:rsid w:val="007600EB"/>
    <w:rsid w:val="007612E5"/>
    <w:rsid w:val="00761A7C"/>
    <w:rsid w:val="00762181"/>
    <w:rsid w:val="00766063"/>
    <w:rsid w:val="00767940"/>
    <w:rsid w:val="007736F1"/>
    <w:rsid w:val="007771A2"/>
    <w:rsid w:val="00783F4F"/>
    <w:rsid w:val="0078744E"/>
    <w:rsid w:val="00790FC1"/>
    <w:rsid w:val="00792B78"/>
    <w:rsid w:val="00794800"/>
    <w:rsid w:val="007A6893"/>
    <w:rsid w:val="007A7797"/>
    <w:rsid w:val="007B11F4"/>
    <w:rsid w:val="007B146F"/>
    <w:rsid w:val="007B1BDD"/>
    <w:rsid w:val="007B506D"/>
    <w:rsid w:val="007B5141"/>
    <w:rsid w:val="007B55C4"/>
    <w:rsid w:val="007B6A80"/>
    <w:rsid w:val="007B7183"/>
    <w:rsid w:val="007C1276"/>
    <w:rsid w:val="007C25C8"/>
    <w:rsid w:val="007C29B5"/>
    <w:rsid w:val="007C4643"/>
    <w:rsid w:val="007E6C29"/>
    <w:rsid w:val="007E7250"/>
    <w:rsid w:val="007F0925"/>
    <w:rsid w:val="007F193A"/>
    <w:rsid w:val="007F3AAE"/>
    <w:rsid w:val="007F6803"/>
    <w:rsid w:val="007F736C"/>
    <w:rsid w:val="00807E13"/>
    <w:rsid w:val="008113B1"/>
    <w:rsid w:val="00811ED2"/>
    <w:rsid w:val="00824079"/>
    <w:rsid w:val="008305FE"/>
    <w:rsid w:val="008353B8"/>
    <w:rsid w:val="00836653"/>
    <w:rsid w:val="00840135"/>
    <w:rsid w:val="008421A9"/>
    <w:rsid w:val="00843602"/>
    <w:rsid w:val="0084483E"/>
    <w:rsid w:val="0084603E"/>
    <w:rsid w:val="00851AD9"/>
    <w:rsid w:val="008572A6"/>
    <w:rsid w:val="00860667"/>
    <w:rsid w:val="00861236"/>
    <w:rsid w:val="008625A5"/>
    <w:rsid w:val="00866F25"/>
    <w:rsid w:val="00867C5F"/>
    <w:rsid w:val="0087406E"/>
    <w:rsid w:val="00877C36"/>
    <w:rsid w:val="008816BF"/>
    <w:rsid w:val="00890CFD"/>
    <w:rsid w:val="00891703"/>
    <w:rsid w:val="008A13C0"/>
    <w:rsid w:val="008A35D9"/>
    <w:rsid w:val="008A635A"/>
    <w:rsid w:val="008B69CB"/>
    <w:rsid w:val="008C226D"/>
    <w:rsid w:val="008C32CD"/>
    <w:rsid w:val="008C5BDD"/>
    <w:rsid w:val="008D1878"/>
    <w:rsid w:val="008D2C96"/>
    <w:rsid w:val="008D5FFE"/>
    <w:rsid w:val="008F0B79"/>
    <w:rsid w:val="008F2147"/>
    <w:rsid w:val="008F63C0"/>
    <w:rsid w:val="008F6692"/>
    <w:rsid w:val="00903C31"/>
    <w:rsid w:val="00903EA6"/>
    <w:rsid w:val="00906AC5"/>
    <w:rsid w:val="00907628"/>
    <w:rsid w:val="00914059"/>
    <w:rsid w:val="009179C8"/>
    <w:rsid w:val="00917B01"/>
    <w:rsid w:val="00920A19"/>
    <w:rsid w:val="00923123"/>
    <w:rsid w:val="009377C0"/>
    <w:rsid w:val="0094462D"/>
    <w:rsid w:val="0095238A"/>
    <w:rsid w:val="00960445"/>
    <w:rsid w:val="00960598"/>
    <w:rsid w:val="00965301"/>
    <w:rsid w:val="0096699E"/>
    <w:rsid w:val="00971F2B"/>
    <w:rsid w:val="0097382F"/>
    <w:rsid w:val="0097575B"/>
    <w:rsid w:val="00985EED"/>
    <w:rsid w:val="00987F37"/>
    <w:rsid w:val="009903D0"/>
    <w:rsid w:val="00993005"/>
    <w:rsid w:val="00994CF0"/>
    <w:rsid w:val="009A32DB"/>
    <w:rsid w:val="009A6FED"/>
    <w:rsid w:val="009B075F"/>
    <w:rsid w:val="009B53AE"/>
    <w:rsid w:val="009C28D1"/>
    <w:rsid w:val="009C34D4"/>
    <w:rsid w:val="009D4475"/>
    <w:rsid w:val="009D7B0F"/>
    <w:rsid w:val="009E0560"/>
    <w:rsid w:val="009E6E27"/>
    <w:rsid w:val="009E77ED"/>
    <w:rsid w:val="009F25FB"/>
    <w:rsid w:val="009F3FFC"/>
    <w:rsid w:val="009F6A56"/>
    <w:rsid w:val="00A01151"/>
    <w:rsid w:val="00A0278E"/>
    <w:rsid w:val="00A12F17"/>
    <w:rsid w:val="00A1404F"/>
    <w:rsid w:val="00A23CFE"/>
    <w:rsid w:val="00A23E24"/>
    <w:rsid w:val="00A32DE4"/>
    <w:rsid w:val="00A36F54"/>
    <w:rsid w:val="00A36FD1"/>
    <w:rsid w:val="00A37671"/>
    <w:rsid w:val="00A406AD"/>
    <w:rsid w:val="00A41851"/>
    <w:rsid w:val="00A41EA6"/>
    <w:rsid w:val="00A41FFE"/>
    <w:rsid w:val="00A455FA"/>
    <w:rsid w:val="00A547C5"/>
    <w:rsid w:val="00A60E91"/>
    <w:rsid w:val="00A6139E"/>
    <w:rsid w:val="00A65A0A"/>
    <w:rsid w:val="00A6628D"/>
    <w:rsid w:val="00A71FF3"/>
    <w:rsid w:val="00A77AC1"/>
    <w:rsid w:val="00A83AC9"/>
    <w:rsid w:val="00A85002"/>
    <w:rsid w:val="00A854AE"/>
    <w:rsid w:val="00A872B3"/>
    <w:rsid w:val="00A95BBE"/>
    <w:rsid w:val="00A967A9"/>
    <w:rsid w:val="00A97DB4"/>
    <w:rsid w:val="00AA1761"/>
    <w:rsid w:val="00AA285A"/>
    <w:rsid w:val="00AA4706"/>
    <w:rsid w:val="00AA6FDE"/>
    <w:rsid w:val="00AC0666"/>
    <w:rsid w:val="00AD10A4"/>
    <w:rsid w:val="00AD199C"/>
    <w:rsid w:val="00AD64C5"/>
    <w:rsid w:val="00AD6EE4"/>
    <w:rsid w:val="00AD7190"/>
    <w:rsid w:val="00AE14E5"/>
    <w:rsid w:val="00AE19E2"/>
    <w:rsid w:val="00AF0938"/>
    <w:rsid w:val="00B02648"/>
    <w:rsid w:val="00B056DE"/>
    <w:rsid w:val="00B07815"/>
    <w:rsid w:val="00B116C7"/>
    <w:rsid w:val="00B136BE"/>
    <w:rsid w:val="00B14AB0"/>
    <w:rsid w:val="00B26A91"/>
    <w:rsid w:val="00B27703"/>
    <w:rsid w:val="00B31AF8"/>
    <w:rsid w:val="00B36D16"/>
    <w:rsid w:val="00B43DE8"/>
    <w:rsid w:val="00B4648E"/>
    <w:rsid w:val="00B5157D"/>
    <w:rsid w:val="00B522F6"/>
    <w:rsid w:val="00B52735"/>
    <w:rsid w:val="00B52ADA"/>
    <w:rsid w:val="00B57E14"/>
    <w:rsid w:val="00B61ED8"/>
    <w:rsid w:val="00B74388"/>
    <w:rsid w:val="00B80D21"/>
    <w:rsid w:val="00B81749"/>
    <w:rsid w:val="00B84179"/>
    <w:rsid w:val="00B84947"/>
    <w:rsid w:val="00B85529"/>
    <w:rsid w:val="00B90EF5"/>
    <w:rsid w:val="00B93C25"/>
    <w:rsid w:val="00B9462E"/>
    <w:rsid w:val="00B97182"/>
    <w:rsid w:val="00BA08A6"/>
    <w:rsid w:val="00BA22A4"/>
    <w:rsid w:val="00BB400D"/>
    <w:rsid w:val="00BB66A9"/>
    <w:rsid w:val="00BB7963"/>
    <w:rsid w:val="00BC1010"/>
    <w:rsid w:val="00BC2D04"/>
    <w:rsid w:val="00BC4678"/>
    <w:rsid w:val="00BC527B"/>
    <w:rsid w:val="00BD6164"/>
    <w:rsid w:val="00BD6683"/>
    <w:rsid w:val="00BE6852"/>
    <w:rsid w:val="00BE76DD"/>
    <w:rsid w:val="00BF115D"/>
    <w:rsid w:val="00BF54AB"/>
    <w:rsid w:val="00BF6BA7"/>
    <w:rsid w:val="00C0003F"/>
    <w:rsid w:val="00C046CD"/>
    <w:rsid w:val="00C047F2"/>
    <w:rsid w:val="00C174A2"/>
    <w:rsid w:val="00C23435"/>
    <w:rsid w:val="00C238C1"/>
    <w:rsid w:val="00C31D87"/>
    <w:rsid w:val="00C3723E"/>
    <w:rsid w:val="00C40840"/>
    <w:rsid w:val="00C43C2C"/>
    <w:rsid w:val="00C4673C"/>
    <w:rsid w:val="00C4762A"/>
    <w:rsid w:val="00C51E1D"/>
    <w:rsid w:val="00C56397"/>
    <w:rsid w:val="00C5664F"/>
    <w:rsid w:val="00C573F3"/>
    <w:rsid w:val="00C6114F"/>
    <w:rsid w:val="00C65984"/>
    <w:rsid w:val="00C7791D"/>
    <w:rsid w:val="00C81F0E"/>
    <w:rsid w:val="00C831D8"/>
    <w:rsid w:val="00C87A94"/>
    <w:rsid w:val="00C91CD2"/>
    <w:rsid w:val="00CA5AB8"/>
    <w:rsid w:val="00CB417C"/>
    <w:rsid w:val="00CC6DCB"/>
    <w:rsid w:val="00CD6001"/>
    <w:rsid w:val="00CE3CCE"/>
    <w:rsid w:val="00CE4D4A"/>
    <w:rsid w:val="00CF05EC"/>
    <w:rsid w:val="00CF3A8D"/>
    <w:rsid w:val="00CF3E73"/>
    <w:rsid w:val="00D036F8"/>
    <w:rsid w:val="00D038F4"/>
    <w:rsid w:val="00D04C1C"/>
    <w:rsid w:val="00D0780E"/>
    <w:rsid w:val="00D10BCE"/>
    <w:rsid w:val="00D11925"/>
    <w:rsid w:val="00D1442B"/>
    <w:rsid w:val="00D152B8"/>
    <w:rsid w:val="00D21D34"/>
    <w:rsid w:val="00D27369"/>
    <w:rsid w:val="00D40525"/>
    <w:rsid w:val="00D43476"/>
    <w:rsid w:val="00D4697E"/>
    <w:rsid w:val="00D500C3"/>
    <w:rsid w:val="00D5036C"/>
    <w:rsid w:val="00D5420B"/>
    <w:rsid w:val="00D552C3"/>
    <w:rsid w:val="00D73406"/>
    <w:rsid w:val="00D8136E"/>
    <w:rsid w:val="00D8406A"/>
    <w:rsid w:val="00D84F58"/>
    <w:rsid w:val="00D8770D"/>
    <w:rsid w:val="00D94168"/>
    <w:rsid w:val="00D951CB"/>
    <w:rsid w:val="00DA3B31"/>
    <w:rsid w:val="00DA488A"/>
    <w:rsid w:val="00DB1C60"/>
    <w:rsid w:val="00DB4CA5"/>
    <w:rsid w:val="00DC1D1B"/>
    <w:rsid w:val="00DC31C7"/>
    <w:rsid w:val="00DC390F"/>
    <w:rsid w:val="00DC3A46"/>
    <w:rsid w:val="00DC4A41"/>
    <w:rsid w:val="00DC57B3"/>
    <w:rsid w:val="00DC7AAD"/>
    <w:rsid w:val="00DE150F"/>
    <w:rsid w:val="00DF78BF"/>
    <w:rsid w:val="00E032BF"/>
    <w:rsid w:val="00E04287"/>
    <w:rsid w:val="00E15773"/>
    <w:rsid w:val="00E172A9"/>
    <w:rsid w:val="00E225B4"/>
    <w:rsid w:val="00E246F6"/>
    <w:rsid w:val="00E2473D"/>
    <w:rsid w:val="00E24BBB"/>
    <w:rsid w:val="00E269CA"/>
    <w:rsid w:val="00E30476"/>
    <w:rsid w:val="00E327B8"/>
    <w:rsid w:val="00E32C1E"/>
    <w:rsid w:val="00E41F5D"/>
    <w:rsid w:val="00E44100"/>
    <w:rsid w:val="00E45019"/>
    <w:rsid w:val="00E458D7"/>
    <w:rsid w:val="00E45F91"/>
    <w:rsid w:val="00E508B8"/>
    <w:rsid w:val="00E63ECB"/>
    <w:rsid w:val="00E65F37"/>
    <w:rsid w:val="00E67E9B"/>
    <w:rsid w:val="00E72E4D"/>
    <w:rsid w:val="00E77FCD"/>
    <w:rsid w:val="00E854BE"/>
    <w:rsid w:val="00E925E6"/>
    <w:rsid w:val="00E96A7C"/>
    <w:rsid w:val="00E96DE6"/>
    <w:rsid w:val="00EA0761"/>
    <w:rsid w:val="00EA14DE"/>
    <w:rsid w:val="00EA7632"/>
    <w:rsid w:val="00EB10DA"/>
    <w:rsid w:val="00EB1C62"/>
    <w:rsid w:val="00EB3923"/>
    <w:rsid w:val="00EB4389"/>
    <w:rsid w:val="00EB4B93"/>
    <w:rsid w:val="00EC1712"/>
    <w:rsid w:val="00EC2B2C"/>
    <w:rsid w:val="00ED0418"/>
    <w:rsid w:val="00ED3963"/>
    <w:rsid w:val="00ED3A12"/>
    <w:rsid w:val="00EE03BE"/>
    <w:rsid w:val="00EE0A71"/>
    <w:rsid w:val="00EE142A"/>
    <w:rsid w:val="00EE5C15"/>
    <w:rsid w:val="00EE643D"/>
    <w:rsid w:val="00EF684E"/>
    <w:rsid w:val="00EF6E60"/>
    <w:rsid w:val="00F1117C"/>
    <w:rsid w:val="00F167A0"/>
    <w:rsid w:val="00F175C2"/>
    <w:rsid w:val="00F17994"/>
    <w:rsid w:val="00F17EDB"/>
    <w:rsid w:val="00F24ECD"/>
    <w:rsid w:val="00F260A7"/>
    <w:rsid w:val="00F26187"/>
    <w:rsid w:val="00F41998"/>
    <w:rsid w:val="00F44727"/>
    <w:rsid w:val="00F46C8E"/>
    <w:rsid w:val="00F5246C"/>
    <w:rsid w:val="00F53A74"/>
    <w:rsid w:val="00F54F4B"/>
    <w:rsid w:val="00F616C4"/>
    <w:rsid w:val="00F61908"/>
    <w:rsid w:val="00F63C3E"/>
    <w:rsid w:val="00F6763E"/>
    <w:rsid w:val="00F75183"/>
    <w:rsid w:val="00F76622"/>
    <w:rsid w:val="00F77F56"/>
    <w:rsid w:val="00F92B62"/>
    <w:rsid w:val="00F946E9"/>
    <w:rsid w:val="00F964A4"/>
    <w:rsid w:val="00F964D1"/>
    <w:rsid w:val="00FA1A3F"/>
    <w:rsid w:val="00FA24B4"/>
    <w:rsid w:val="00FB6386"/>
    <w:rsid w:val="00FB69E4"/>
    <w:rsid w:val="00FC0324"/>
    <w:rsid w:val="00FD2F47"/>
    <w:rsid w:val="00FF1FCD"/>
    <w:rsid w:val="00FF2325"/>
    <w:rsid w:val="00FF290D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C9FF6E-0EF2-41AC-95CB-30F8CAB8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rsid w:val="00262FBD"/>
    <w:pPr>
      <w:widowControl w:val="0"/>
      <w:spacing w:line="360" w:lineRule="auto"/>
      <w:jc w:val="both"/>
    </w:pPr>
    <w:rPr>
      <w:rFonts w:ascii="Times New Roman" w:hAnsi="Times New Roman"/>
      <w:kern w:val="2"/>
      <w:sz w:val="24"/>
      <w:szCs w:val="21"/>
    </w:rPr>
  </w:style>
  <w:style w:type="paragraph" w:styleId="10">
    <w:name w:val="heading 1"/>
    <w:aliases w:val="一级,H1,Section Head,h1,1st level,l1,H11,H12,H13,H14,H15,H16,H17,Level 1 Topic Heading,Head 1,Head 11,Head 12,Head 111,Head 13,Head 112,Head 14,Head 113,Head 15,Head 114,Head 16,Head 115,Head 17,Head 116,Head 18,Head 117,Head 19,Head 118,(A-1),标书1,L1"/>
    <w:basedOn w:val="a7"/>
    <w:next w:val="a7"/>
    <w:link w:val="1Char"/>
    <w:rsid w:val="00392A30"/>
    <w:pPr>
      <w:keepNext/>
      <w:keepLines/>
      <w:spacing w:before="480"/>
      <w:outlineLvl w:val="0"/>
    </w:pPr>
    <w:rPr>
      <w:rFonts w:ascii="Cambria" w:hAnsi="Cambria"/>
      <w:b/>
      <w:bCs/>
      <w:color w:val="365F91"/>
      <w:kern w:val="0"/>
      <w:sz w:val="28"/>
      <w:szCs w:val="28"/>
      <w:lang w:val="x-none" w:eastAsia="x-none"/>
    </w:rPr>
  </w:style>
  <w:style w:type="paragraph" w:styleId="21">
    <w:name w:val="heading 2"/>
    <w:aliases w:val="二级,H2,Heading 2 Hidden,Heading 2 CCBS,heading 2,2nd level,h2,Header 2,l2,Titre2,Head 2,Underrubrik1,prop2,heading 2+ Indent: Left 0.25 in,H21,Level 2 Topic Heading,Second Level Topic,- Para,标题二,PIM2,sect 1.2,Title2,I2,l2+toc 2,Section Title,12,chn"/>
    <w:basedOn w:val="a7"/>
    <w:next w:val="a7"/>
    <w:link w:val="2Char"/>
    <w:rsid w:val="00392A30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paragraph" w:styleId="31">
    <w:name w:val="heading 3"/>
    <w:aliases w:val="三级,Heading 3 - old,h3,3rd level,3,标题 3 Char1,标题 3 Char Char,h3 Char Char,BOD 0 Char Char,H3 Char Char,l3 C...,BOD 0,H3,l3,CT,Level 3 Head,Titre3,sect1.2.3,Level 3 Topic Heading,list 3,Head 3,Bold Head,bh,level_3,PIM 3,sect1.2.31,sect1.2.32"/>
    <w:basedOn w:val="a7"/>
    <w:next w:val="a7"/>
    <w:link w:val="3Char"/>
    <w:rsid w:val="00392A30"/>
    <w:pPr>
      <w:keepNext/>
      <w:keepLines/>
      <w:spacing w:before="200"/>
      <w:outlineLvl w:val="2"/>
    </w:pPr>
    <w:rPr>
      <w:rFonts w:ascii="Cambria" w:hAnsi="Cambria"/>
      <w:b/>
      <w:bCs/>
      <w:color w:val="4F81BD"/>
      <w:kern w:val="0"/>
      <w:sz w:val="20"/>
      <w:szCs w:val="20"/>
      <w:lang w:val="x-none" w:eastAsia="x-none"/>
    </w:rPr>
  </w:style>
  <w:style w:type="paragraph" w:styleId="40">
    <w:name w:val="heading 4"/>
    <w:aliases w:val="四级,第三层条,H4,H4 Char,4th level Char,Ref Heading 1,rh1,Heading sql,sect 1.2.3.4,h4,First Subheading,bullet,bl,bb,L4,4th level,h41,h42,h43,h411,h44,h412,h45,h413,h46,h414,h47,h48,h415,h49,h410,h416,h417,h418,h419,h420,h4110,h421,1.1.1.1,4headi,标题 4 Cha"/>
    <w:basedOn w:val="a7"/>
    <w:next w:val="a7"/>
    <w:link w:val="4Char"/>
    <w:rsid w:val="00392A30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kern w:val="0"/>
      <w:sz w:val="20"/>
      <w:szCs w:val="20"/>
      <w:lang w:val="x-none" w:eastAsia="x-none"/>
    </w:rPr>
  </w:style>
  <w:style w:type="paragraph" w:styleId="50">
    <w:name w:val="heading 5"/>
    <w:aliases w:val="H5,h5,l5,hm,Table label,mh2,Module heading 2,Head 5,list 5,IS41 Heading 5,h51,heading 5,Heading5,PIM 5,ITT t5,PA Pico Section,H5-Heading 5,heading5,dash,ds,dd,Roman list,口,口1,口2,module heading,Second Subheading,dash1,ds1,dd1,dash2,ds2,dd2,dash3,ds3"/>
    <w:basedOn w:val="a7"/>
    <w:next w:val="a7"/>
    <w:link w:val="5Char"/>
    <w:rsid w:val="00392A30"/>
    <w:pPr>
      <w:keepNext/>
      <w:keepLines/>
      <w:spacing w:before="200"/>
      <w:outlineLvl w:val="4"/>
    </w:pPr>
    <w:rPr>
      <w:rFonts w:ascii="Cambria" w:hAnsi="Cambria"/>
      <w:color w:val="243F60"/>
      <w:kern w:val="0"/>
      <w:sz w:val="20"/>
      <w:szCs w:val="20"/>
      <w:lang w:val="x-none" w:eastAsia="x-none"/>
    </w:rPr>
  </w:style>
  <w:style w:type="paragraph" w:styleId="60">
    <w:name w:val="heading 6"/>
    <w:aliases w:val="Figure label,h6,l6,hsm,cnp,Caption number (page-wide),list 6,h61,heading 6,Heading6,H6,Bullet list,PIM 6,6,L6,submodule heading,BOD 4,Sub-bullet point,L1 Heading 6"/>
    <w:basedOn w:val="a7"/>
    <w:next w:val="a7"/>
    <w:link w:val="6Char"/>
    <w:uiPriority w:val="9"/>
    <w:rsid w:val="00B36D16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0"/>
      <w:szCs w:val="20"/>
      <w:lang w:val="x-none" w:eastAsia="x-none"/>
    </w:rPr>
  </w:style>
  <w:style w:type="paragraph" w:styleId="7">
    <w:name w:val="heading 7"/>
    <w:aliases w:val="h7,st,SDL title,NICMAN Heading 7,PIM 7,letter list,Para no numbering"/>
    <w:basedOn w:val="a7"/>
    <w:next w:val="a7"/>
    <w:link w:val="7Char"/>
    <w:uiPriority w:val="9"/>
    <w:rsid w:val="00B36D16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0"/>
      <w:szCs w:val="20"/>
      <w:lang w:val="x-none" w:eastAsia="x-none"/>
    </w:rPr>
  </w:style>
  <w:style w:type="paragraph" w:styleId="8">
    <w:name w:val="heading 8"/>
    <w:aliases w:val="tt,tt1,Figure,heading 8,No num/gap"/>
    <w:basedOn w:val="a7"/>
    <w:next w:val="a7"/>
    <w:link w:val="8Char"/>
    <w:uiPriority w:val="9"/>
    <w:rsid w:val="00B36D16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val="x-none" w:eastAsia="x-none"/>
    </w:rPr>
  </w:style>
  <w:style w:type="paragraph" w:styleId="9">
    <w:name w:val="heading 9"/>
    <w:aliases w:val="ft,ft1,table,heading 9,t,table left,tl,HF,figures,9,Appendix,Code eg's"/>
    <w:basedOn w:val="a7"/>
    <w:next w:val="a7"/>
    <w:link w:val="9Char"/>
    <w:uiPriority w:val="9"/>
    <w:rsid w:val="00B36D16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val="x-none" w:eastAsia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Char">
    <w:name w:val="标题 1 Char"/>
    <w:aliases w:val="一级 Char,H1 Char,Section Head Char,h1 Char,1st level Char,l1 Char,H11 Char,H12 Char,H13 Char,H14 Char,H15 Char,H16 Char,H17 Char,Level 1 Topic Heading Char,Head 1 Char,Head 11 Char,Head 12 Char,Head 111 Char,Head 13 Char,Head 112 Char,标书1 Char"/>
    <w:link w:val="10"/>
    <w:rsid w:val="00392A30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Char">
    <w:name w:val="标题 2 Char"/>
    <w:aliases w:val="二级 Char,H2 Char,Heading 2 Hidden Char,Heading 2 CCBS Char,heading 2 Char,2nd level Char,h2 Char,Header 2 Char,l2 Char,Titre2 Char,Head 2 Char,Underrubrik1 Char,prop2 Char,heading 2+ Indent: Left 0.25 in Char,H21 Char,Level 2 Topic Heading Char"/>
    <w:link w:val="21"/>
    <w:rsid w:val="00392A30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Char">
    <w:name w:val="标题 3 Char"/>
    <w:aliases w:val="三级 Char,Heading 3 - old Char,h3 Char,3rd level Char,3 Char,标题 3 Char1 Char,标题 3 Char Char Char,h3 Char Char Char,BOD 0 Char Char Char,H3 Char Char Char,l3 C... Char,BOD 0 Char,H3 Char,l3 Char,CT Char,Level 3 Head Char,Titre3 Char,list 3 Char"/>
    <w:link w:val="31"/>
    <w:rsid w:val="00392A30"/>
    <w:rPr>
      <w:rFonts w:ascii="Cambria" w:eastAsia="宋体" w:hAnsi="Cambria" w:cs="Times New Roman"/>
      <w:b/>
      <w:bCs/>
      <w:color w:val="4F81BD"/>
    </w:rPr>
  </w:style>
  <w:style w:type="character" w:customStyle="1" w:styleId="4Char">
    <w:name w:val="标题 4 Char"/>
    <w:aliases w:val="四级 Char,第三层条 Char,H4 Char1,H4 Char Char,4th level Char Char,Ref Heading 1 Char,rh1 Char,Heading sql Char,sect 1.2.3.4 Char,h4 Char,First Subheading Char,bullet Char,bl Char,bb Char,L4 Char,4th level Char1,h41 Char,h42 Char,h43 Char,h411 Char"/>
    <w:link w:val="40"/>
    <w:rsid w:val="00392A30"/>
    <w:rPr>
      <w:rFonts w:ascii="Cambria" w:eastAsia="宋体" w:hAnsi="Cambria" w:cs="Times New Roman"/>
      <w:b/>
      <w:bCs/>
      <w:i/>
      <w:iCs/>
      <w:color w:val="4F81BD"/>
    </w:rPr>
  </w:style>
  <w:style w:type="paragraph" w:customStyle="1" w:styleId="a3">
    <w:name w:val="一级标题"/>
    <w:basedOn w:val="ab"/>
    <w:autoRedefine/>
    <w:rsid w:val="000E275B"/>
    <w:pPr>
      <w:keepLines/>
      <w:pageBreakBefore/>
      <w:numPr>
        <w:numId w:val="1"/>
      </w:numPr>
      <w:spacing w:after="240"/>
      <w:jc w:val="center"/>
      <w:outlineLvl w:val="0"/>
    </w:pPr>
    <w:rPr>
      <w:rFonts w:ascii="黑体" w:eastAsia="黑体" w:hAnsi="黑体"/>
      <w:sz w:val="36"/>
      <w:szCs w:val="36"/>
    </w:rPr>
  </w:style>
  <w:style w:type="paragraph" w:styleId="ab">
    <w:name w:val="List Paragraph"/>
    <w:aliases w:val="编号,列出段落1"/>
    <w:basedOn w:val="a7"/>
    <w:link w:val="Char"/>
    <w:uiPriority w:val="34"/>
    <w:qFormat/>
    <w:rsid w:val="00392A30"/>
    <w:pPr>
      <w:ind w:left="720"/>
      <w:contextualSpacing/>
    </w:pPr>
    <w:rPr>
      <w:rFonts w:ascii="Calibri" w:hAnsi="Calibri"/>
    </w:rPr>
  </w:style>
  <w:style w:type="paragraph" w:customStyle="1" w:styleId="ac">
    <w:name w:val="四级标题"/>
    <w:basedOn w:val="ab"/>
    <w:link w:val="Char0"/>
    <w:autoRedefine/>
    <w:rsid w:val="00EB3923"/>
    <w:pPr>
      <w:keepLines/>
      <w:outlineLvl w:val="3"/>
    </w:pPr>
    <w:rPr>
      <w:rFonts w:ascii="黑体" w:eastAsia="黑体" w:hAnsi="黑体"/>
      <w:kern w:val="0"/>
      <w:szCs w:val="24"/>
      <w:lang w:val="x-none" w:eastAsia="x-none" w:bidi="en-US"/>
    </w:rPr>
  </w:style>
  <w:style w:type="character" w:customStyle="1" w:styleId="Char0">
    <w:name w:val="四级标题 Char"/>
    <w:link w:val="ac"/>
    <w:rsid w:val="00EA14DE"/>
    <w:rPr>
      <w:rFonts w:ascii="黑体" w:eastAsia="黑体" w:hAnsi="黑体"/>
      <w:sz w:val="24"/>
      <w:szCs w:val="24"/>
      <w:lang w:bidi="en-US"/>
    </w:rPr>
  </w:style>
  <w:style w:type="paragraph" w:customStyle="1" w:styleId="ad">
    <w:name w:val="三级标题"/>
    <w:basedOn w:val="ab"/>
    <w:link w:val="Char1"/>
    <w:autoRedefine/>
    <w:rsid w:val="00EB3923"/>
    <w:pPr>
      <w:keepLines/>
      <w:outlineLvl w:val="2"/>
    </w:pPr>
    <w:rPr>
      <w:rFonts w:ascii="黑体" w:eastAsia="黑体" w:hAnsi="黑体"/>
      <w:kern w:val="0"/>
      <w:sz w:val="28"/>
      <w:szCs w:val="28"/>
      <w:lang w:val="x-none" w:eastAsia="x-none" w:bidi="en-US"/>
    </w:rPr>
  </w:style>
  <w:style w:type="character" w:customStyle="1" w:styleId="Char1">
    <w:name w:val="三级标题 Char"/>
    <w:link w:val="ad"/>
    <w:rsid w:val="00EA14DE"/>
    <w:rPr>
      <w:rFonts w:ascii="黑体" w:eastAsia="黑体" w:hAnsi="黑体"/>
      <w:sz w:val="28"/>
      <w:szCs w:val="28"/>
      <w:lang w:bidi="en-US"/>
    </w:rPr>
  </w:style>
  <w:style w:type="paragraph" w:customStyle="1" w:styleId="ae">
    <w:name w:val="二级标题"/>
    <w:basedOn w:val="ab"/>
    <w:link w:val="Char2"/>
    <w:rsid w:val="00EB3923"/>
    <w:pPr>
      <w:keepLines/>
      <w:outlineLvl w:val="1"/>
    </w:pPr>
    <w:rPr>
      <w:rFonts w:ascii="黑体" w:eastAsia="黑体" w:hAnsi="黑体"/>
      <w:kern w:val="0"/>
      <w:sz w:val="30"/>
      <w:szCs w:val="30"/>
      <w:lang w:val="x-none" w:eastAsia="x-none" w:bidi="en-US"/>
    </w:rPr>
  </w:style>
  <w:style w:type="character" w:customStyle="1" w:styleId="Char2">
    <w:name w:val="二级标题 Char"/>
    <w:link w:val="ae"/>
    <w:rsid w:val="00EB3923"/>
    <w:rPr>
      <w:rFonts w:ascii="黑体" w:eastAsia="黑体" w:hAnsi="黑体"/>
      <w:sz w:val="30"/>
      <w:szCs w:val="30"/>
      <w:lang w:bidi="en-US"/>
    </w:rPr>
  </w:style>
  <w:style w:type="paragraph" w:customStyle="1" w:styleId="11">
    <w:name w:val="1"/>
    <w:basedOn w:val="a3"/>
    <w:link w:val="1Char0"/>
    <w:autoRedefine/>
    <w:rsid w:val="004862C8"/>
    <w:pPr>
      <w:numPr>
        <w:numId w:val="0"/>
      </w:numPr>
    </w:pPr>
    <w:rPr>
      <w:kern w:val="0"/>
      <w:lang w:val="x-none" w:eastAsia="x-none"/>
    </w:rPr>
  </w:style>
  <w:style w:type="character" w:customStyle="1" w:styleId="1Char0">
    <w:name w:val="1 Char"/>
    <w:link w:val="11"/>
    <w:rsid w:val="004862C8"/>
    <w:rPr>
      <w:rFonts w:ascii="黑体" w:eastAsia="黑体" w:hAnsi="黑体"/>
      <w:sz w:val="36"/>
      <w:szCs w:val="36"/>
    </w:rPr>
  </w:style>
  <w:style w:type="paragraph" w:customStyle="1" w:styleId="22">
    <w:name w:val="2"/>
    <w:basedOn w:val="ae"/>
    <w:link w:val="2Char0"/>
    <w:autoRedefine/>
    <w:rsid w:val="004862C8"/>
  </w:style>
  <w:style w:type="character" w:customStyle="1" w:styleId="2Char0">
    <w:name w:val="2 Char"/>
    <w:link w:val="22"/>
    <w:rsid w:val="004862C8"/>
    <w:rPr>
      <w:rFonts w:ascii="黑体" w:eastAsia="黑体" w:hAnsi="黑体"/>
      <w:sz w:val="30"/>
      <w:szCs w:val="30"/>
      <w:lang w:bidi="en-US"/>
    </w:rPr>
  </w:style>
  <w:style w:type="paragraph" w:customStyle="1" w:styleId="41">
    <w:name w:val="4"/>
    <w:basedOn w:val="ac"/>
    <w:link w:val="4Char0"/>
    <w:autoRedefine/>
    <w:rsid w:val="004862C8"/>
  </w:style>
  <w:style w:type="character" w:customStyle="1" w:styleId="4Char0">
    <w:name w:val="4 Char"/>
    <w:link w:val="41"/>
    <w:rsid w:val="004862C8"/>
    <w:rPr>
      <w:rFonts w:ascii="黑体" w:eastAsia="黑体" w:hAnsi="黑体"/>
      <w:sz w:val="24"/>
      <w:szCs w:val="24"/>
      <w:lang w:bidi="en-US"/>
    </w:rPr>
  </w:style>
  <w:style w:type="character" w:customStyle="1" w:styleId="6Char">
    <w:name w:val="标题 6 Char"/>
    <w:aliases w:val="Figure label Char,h6 Char,l6 Char,hsm Char,cnp Char,Caption number (page-wide) Char,list 6 Char,h61 Char,heading 6 Char,Heading6 Char,H6 Char,Bullet list Char,PIM 6 Char,6 Char,L6 Char,submodule heading Char,BOD 4 Char,Sub-bullet point Char"/>
    <w:link w:val="60"/>
    <w:uiPriority w:val="9"/>
    <w:rsid w:val="00B36D16"/>
    <w:rPr>
      <w:rFonts w:ascii="Cambria" w:hAnsi="Cambria" w:cs="Times New Roman"/>
      <w:i/>
      <w:iCs/>
      <w:color w:val="243F60"/>
    </w:rPr>
  </w:style>
  <w:style w:type="character" w:customStyle="1" w:styleId="7Char">
    <w:name w:val="标题 7 Char"/>
    <w:aliases w:val="h7 Char,st Char,SDL title Char,NICMAN Heading 7 Char,PIM 7 Char,letter list Char,Para no numbering Char"/>
    <w:link w:val="7"/>
    <w:uiPriority w:val="9"/>
    <w:rsid w:val="00B36D16"/>
    <w:rPr>
      <w:rFonts w:ascii="Cambria" w:hAnsi="Cambria" w:cs="Times New Roman"/>
      <w:i/>
      <w:iCs/>
      <w:color w:val="404040"/>
    </w:rPr>
  </w:style>
  <w:style w:type="character" w:customStyle="1" w:styleId="8Char">
    <w:name w:val="标题 8 Char"/>
    <w:aliases w:val="tt Char,tt1 Char,Figure Char,heading 8 Char,No num/gap Char"/>
    <w:link w:val="8"/>
    <w:uiPriority w:val="9"/>
    <w:rsid w:val="00B36D16"/>
    <w:rPr>
      <w:rFonts w:ascii="Cambria" w:hAnsi="Cambria" w:cs="Times New Roman"/>
      <w:color w:val="4F81BD"/>
    </w:rPr>
  </w:style>
  <w:style w:type="character" w:customStyle="1" w:styleId="9Char">
    <w:name w:val="标题 9 Char"/>
    <w:aliases w:val="ft Char,ft1 Char,table Char,heading 9 Char,t Char,table left Char,tl Char,HF Char,figures Char,9 Char,Appendix Char,Code eg's Char"/>
    <w:link w:val="9"/>
    <w:uiPriority w:val="9"/>
    <w:rsid w:val="00B36D16"/>
    <w:rPr>
      <w:rFonts w:ascii="Cambria" w:hAnsi="Cambria" w:cs="Times New Roman"/>
      <w:i/>
      <w:iCs/>
      <w:color w:val="404040"/>
    </w:rPr>
  </w:style>
  <w:style w:type="paragraph" w:styleId="TOC">
    <w:name w:val="TOC Heading"/>
    <w:basedOn w:val="10"/>
    <w:next w:val="a7"/>
    <w:uiPriority w:val="39"/>
    <w:qFormat/>
    <w:rsid w:val="00B36D16"/>
    <w:pPr>
      <w:widowControl/>
      <w:spacing w:line="276" w:lineRule="auto"/>
      <w:jc w:val="left"/>
      <w:outlineLvl w:val="9"/>
    </w:pPr>
    <w:rPr>
      <w:lang w:eastAsia="en-US" w:bidi="en-US"/>
    </w:rPr>
  </w:style>
  <w:style w:type="paragraph" w:customStyle="1" w:styleId="af">
    <w:name w:val="一"/>
    <w:basedOn w:val="a3"/>
    <w:link w:val="Char3"/>
    <w:rsid w:val="000C3966"/>
    <w:pPr>
      <w:numPr>
        <w:numId w:val="0"/>
      </w:numPr>
    </w:pPr>
    <w:rPr>
      <w:kern w:val="0"/>
      <w:lang w:val="x-none" w:eastAsia="x-none"/>
    </w:rPr>
  </w:style>
  <w:style w:type="character" w:customStyle="1" w:styleId="Char3">
    <w:name w:val="一 Char"/>
    <w:link w:val="af"/>
    <w:rsid w:val="000C3966"/>
    <w:rPr>
      <w:rFonts w:ascii="黑体" w:eastAsia="黑体" w:hAnsi="黑体"/>
      <w:sz w:val="36"/>
      <w:szCs w:val="36"/>
    </w:rPr>
  </w:style>
  <w:style w:type="paragraph" w:customStyle="1" w:styleId="a4">
    <w:name w:val="二"/>
    <w:basedOn w:val="ae"/>
    <w:link w:val="Char4"/>
    <w:rsid w:val="00392A30"/>
    <w:pPr>
      <w:numPr>
        <w:ilvl w:val="1"/>
        <w:numId w:val="1"/>
      </w:numPr>
      <w:spacing w:before="240" w:after="120"/>
    </w:pPr>
    <w:rPr>
      <w:kern w:val="2"/>
    </w:rPr>
  </w:style>
  <w:style w:type="character" w:customStyle="1" w:styleId="Char4">
    <w:name w:val="二 Char"/>
    <w:link w:val="a4"/>
    <w:rsid w:val="00392A30"/>
    <w:rPr>
      <w:rFonts w:ascii="黑体" w:eastAsia="黑体" w:hAnsi="黑体"/>
      <w:kern w:val="2"/>
      <w:sz w:val="30"/>
      <w:szCs w:val="30"/>
      <w:lang w:val="x-none" w:eastAsia="x-none" w:bidi="en-US"/>
    </w:rPr>
  </w:style>
  <w:style w:type="paragraph" w:customStyle="1" w:styleId="a5">
    <w:name w:val="三"/>
    <w:basedOn w:val="ad"/>
    <w:link w:val="Char5"/>
    <w:rsid w:val="00392A30"/>
    <w:pPr>
      <w:keepLines w:val="0"/>
      <w:numPr>
        <w:ilvl w:val="2"/>
        <w:numId w:val="1"/>
      </w:numPr>
      <w:spacing w:before="240" w:after="120"/>
    </w:pPr>
    <w:rPr>
      <w:kern w:val="2"/>
    </w:rPr>
  </w:style>
  <w:style w:type="character" w:customStyle="1" w:styleId="Char5">
    <w:name w:val="三 Char"/>
    <w:link w:val="a5"/>
    <w:rsid w:val="00392A30"/>
    <w:rPr>
      <w:rFonts w:ascii="黑体" w:eastAsia="黑体" w:hAnsi="黑体"/>
      <w:kern w:val="2"/>
      <w:sz w:val="28"/>
      <w:szCs w:val="28"/>
      <w:lang w:val="x-none" w:eastAsia="x-none" w:bidi="en-US"/>
    </w:rPr>
  </w:style>
  <w:style w:type="paragraph" w:customStyle="1" w:styleId="a6">
    <w:name w:val="四"/>
    <w:basedOn w:val="ac"/>
    <w:link w:val="Char6"/>
    <w:rsid w:val="00392A30"/>
    <w:pPr>
      <w:numPr>
        <w:ilvl w:val="3"/>
        <w:numId w:val="1"/>
      </w:numPr>
    </w:pPr>
    <w:rPr>
      <w:kern w:val="2"/>
    </w:rPr>
  </w:style>
  <w:style w:type="character" w:customStyle="1" w:styleId="Char6">
    <w:name w:val="四 Char"/>
    <w:link w:val="a6"/>
    <w:rsid w:val="00392A30"/>
    <w:rPr>
      <w:rFonts w:ascii="黑体" w:eastAsia="黑体" w:hAnsi="黑体"/>
      <w:kern w:val="2"/>
      <w:sz w:val="24"/>
      <w:szCs w:val="24"/>
      <w:lang w:val="x-none" w:eastAsia="x-none" w:bidi="en-US"/>
    </w:rPr>
  </w:style>
  <w:style w:type="paragraph" w:customStyle="1" w:styleId="af0">
    <w:name w:val="一一"/>
    <w:basedOn w:val="a3"/>
    <w:link w:val="Char7"/>
    <w:rsid w:val="00A41FFE"/>
    <w:pPr>
      <w:numPr>
        <w:numId w:val="0"/>
      </w:numPr>
    </w:pPr>
    <w:rPr>
      <w:kern w:val="0"/>
      <w:lang w:val="x-none" w:eastAsia="x-none" w:bidi="en-US"/>
    </w:rPr>
  </w:style>
  <w:style w:type="character" w:customStyle="1" w:styleId="Char7">
    <w:name w:val="一一 Char"/>
    <w:link w:val="af0"/>
    <w:rsid w:val="00A41FFE"/>
    <w:rPr>
      <w:rFonts w:ascii="黑体" w:eastAsia="黑体" w:hAnsi="黑体"/>
      <w:sz w:val="36"/>
      <w:szCs w:val="36"/>
      <w:lang w:bidi="en-US"/>
    </w:rPr>
  </w:style>
  <w:style w:type="character" w:customStyle="1" w:styleId="5Char">
    <w:name w:val="标题 5 Char"/>
    <w:aliases w:val="H5 Char,h5 Char,l5 Char,hm Char,Table label Char,mh2 Char,Module heading 2 Char,Head 5 Char,list 5 Char,IS41 Heading 5 Char,h51 Char,heading 5 Char,Heading5 Char,PIM 5 Char,ITT t5 Char,PA Pico Section Char,H5-Heading 5 Char,heading5 Char"/>
    <w:link w:val="50"/>
    <w:rsid w:val="00392A30"/>
    <w:rPr>
      <w:rFonts w:ascii="Cambria" w:eastAsia="宋体" w:hAnsi="Cambria" w:cs="Times New Roman"/>
      <w:color w:val="243F60"/>
    </w:rPr>
  </w:style>
  <w:style w:type="paragraph" w:styleId="af1">
    <w:name w:val="caption"/>
    <w:aliases w:val="题注(图注),题注(图注) + 居中,BB"/>
    <w:basedOn w:val="a7"/>
    <w:next w:val="a7"/>
    <w:uiPriority w:val="35"/>
    <w:rsid w:val="00B36D16"/>
    <w:pPr>
      <w:widowControl/>
      <w:spacing w:after="200" w:line="240" w:lineRule="auto"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f2">
    <w:name w:val="Title"/>
    <w:basedOn w:val="a7"/>
    <w:next w:val="a7"/>
    <w:link w:val="Char8"/>
    <w:rsid w:val="00392A30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Char8">
    <w:name w:val="标题 Char"/>
    <w:link w:val="af2"/>
    <w:rsid w:val="00392A30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f3">
    <w:name w:val="Subtitle"/>
    <w:basedOn w:val="a7"/>
    <w:next w:val="a7"/>
    <w:link w:val="Char9"/>
    <w:uiPriority w:val="11"/>
    <w:rsid w:val="00392A30"/>
    <w:pPr>
      <w:numPr>
        <w:ilvl w:val="1"/>
      </w:numPr>
    </w:pPr>
    <w:rPr>
      <w:rFonts w:ascii="Cambria" w:hAnsi="Cambria"/>
      <w:i/>
      <w:iCs/>
      <w:color w:val="4F81BD"/>
      <w:spacing w:val="15"/>
      <w:kern w:val="0"/>
      <w:szCs w:val="24"/>
      <w:lang w:val="x-none" w:eastAsia="x-none"/>
    </w:rPr>
  </w:style>
  <w:style w:type="character" w:customStyle="1" w:styleId="Char9">
    <w:name w:val="副标题 Char"/>
    <w:link w:val="af3"/>
    <w:uiPriority w:val="11"/>
    <w:rsid w:val="00392A30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f4">
    <w:name w:val="Strong"/>
    <w:uiPriority w:val="22"/>
    <w:rsid w:val="00392A30"/>
    <w:rPr>
      <w:b/>
      <w:bCs/>
    </w:rPr>
  </w:style>
  <w:style w:type="character" w:styleId="af5">
    <w:name w:val="Emphasis"/>
    <w:uiPriority w:val="20"/>
    <w:rsid w:val="00392A30"/>
    <w:rPr>
      <w:i/>
      <w:iCs/>
    </w:rPr>
  </w:style>
  <w:style w:type="paragraph" w:styleId="af6">
    <w:name w:val="No Spacing"/>
    <w:uiPriority w:val="1"/>
    <w:rsid w:val="00392A30"/>
  </w:style>
  <w:style w:type="paragraph" w:styleId="af7">
    <w:name w:val="Quote"/>
    <w:basedOn w:val="a7"/>
    <w:next w:val="a7"/>
    <w:link w:val="Chara"/>
    <w:uiPriority w:val="29"/>
    <w:rsid w:val="00392A30"/>
    <w:rPr>
      <w:rFonts w:ascii="Calibri" w:hAnsi="Calibri"/>
      <w:i/>
      <w:iCs/>
      <w:color w:val="000000"/>
      <w:kern w:val="0"/>
      <w:sz w:val="20"/>
      <w:szCs w:val="20"/>
      <w:lang w:val="x-none" w:eastAsia="x-none"/>
    </w:rPr>
  </w:style>
  <w:style w:type="character" w:customStyle="1" w:styleId="Chara">
    <w:name w:val="引用 Char"/>
    <w:link w:val="af7"/>
    <w:uiPriority w:val="29"/>
    <w:rsid w:val="00392A30"/>
    <w:rPr>
      <w:i/>
      <w:iCs/>
      <w:color w:val="000000"/>
    </w:rPr>
  </w:style>
  <w:style w:type="paragraph" w:styleId="af8">
    <w:name w:val="Intense Quote"/>
    <w:basedOn w:val="a7"/>
    <w:next w:val="a7"/>
    <w:link w:val="Charb"/>
    <w:uiPriority w:val="30"/>
    <w:rsid w:val="00392A30"/>
    <w:pPr>
      <w:pBdr>
        <w:bottom w:val="single" w:sz="4" w:space="4" w:color="4F81BD"/>
      </w:pBdr>
      <w:spacing w:before="200" w:after="280"/>
      <w:ind w:left="936" w:right="936"/>
    </w:pPr>
    <w:rPr>
      <w:rFonts w:ascii="Calibri" w:hAnsi="Calibri"/>
      <w:b/>
      <w:bCs/>
      <w:i/>
      <w:iCs/>
      <w:color w:val="4F81BD"/>
      <w:kern w:val="0"/>
      <w:sz w:val="20"/>
      <w:szCs w:val="20"/>
      <w:lang w:val="x-none" w:eastAsia="x-none"/>
    </w:rPr>
  </w:style>
  <w:style w:type="character" w:customStyle="1" w:styleId="Charb">
    <w:name w:val="明显引用 Char"/>
    <w:link w:val="af8"/>
    <w:uiPriority w:val="30"/>
    <w:rsid w:val="00392A30"/>
    <w:rPr>
      <w:b/>
      <w:bCs/>
      <w:i/>
      <w:iCs/>
      <w:color w:val="4F81BD"/>
    </w:rPr>
  </w:style>
  <w:style w:type="character" w:styleId="af9">
    <w:name w:val="Subtle Emphasis"/>
    <w:uiPriority w:val="19"/>
    <w:rsid w:val="00392A30"/>
    <w:rPr>
      <w:i/>
      <w:iCs/>
      <w:color w:val="808080"/>
    </w:rPr>
  </w:style>
  <w:style w:type="character" w:styleId="afa">
    <w:name w:val="Intense Emphasis"/>
    <w:uiPriority w:val="21"/>
    <w:rsid w:val="00392A30"/>
    <w:rPr>
      <w:b/>
      <w:bCs/>
      <w:i/>
      <w:iCs/>
      <w:color w:val="4F81BD"/>
    </w:rPr>
  </w:style>
  <w:style w:type="character" w:styleId="afb">
    <w:name w:val="Subtle Reference"/>
    <w:uiPriority w:val="31"/>
    <w:rsid w:val="00392A30"/>
    <w:rPr>
      <w:smallCaps/>
      <w:color w:val="C0504D"/>
      <w:u w:val="single"/>
    </w:rPr>
  </w:style>
  <w:style w:type="character" w:styleId="afc">
    <w:name w:val="Intense Reference"/>
    <w:uiPriority w:val="32"/>
    <w:rsid w:val="00392A30"/>
    <w:rPr>
      <w:b/>
      <w:bCs/>
      <w:smallCaps/>
      <w:color w:val="C0504D"/>
      <w:spacing w:val="5"/>
      <w:u w:val="single"/>
    </w:rPr>
  </w:style>
  <w:style w:type="character" w:styleId="afd">
    <w:name w:val="Book Title"/>
    <w:uiPriority w:val="33"/>
    <w:rsid w:val="00392A30"/>
    <w:rPr>
      <w:b/>
      <w:bCs/>
      <w:smallCaps/>
      <w:spacing w:val="5"/>
    </w:rPr>
  </w:style>
  <w:style w:type="paragraph" w:styleId="12">
    <w:name w:val="toc 1"/>
    <w:basedOn w:val="a7"/>
    <w:next w:val="a7"/>
    <w:autoRedefine/>
    <w:uiPriority w:val="39"/>
    <w:unhideWhenUsed/>
    <w:rsid w:val="004306DE"/>
    <w:pPr>
      <w:keepNext/>
    </w:pPr>
    <w:rPr>
      <w:rFonts w:eastAsia="黑体"/>
      <w:sz w:val="28"/>
      <w:szCs w:val="24"/>
    </w:rPr>
  </w:style>
  <w:style w:type="paragraph" w:styleId="23">
    <w:name w:val="toc 2"/>
    <w:basedOn w:val="a7"/>
    <w:next w:val="a7"/>
    <w:autoRedefine/>
    <w:uiPriority w:val="39"/>
    <w:unhideWhenUsed/>
    <w:rsid w:val="004306DE"/>
    <w:pPr>
      <w:keepNext/>
    </w:pPr>
    <w:rPr>
      <w:szCs w:val="24"/>
    </w:rPr>
  </w:style>
  <w:style w:type="paragraph" w:styleId="32">
    <w:name w:val="toc 3"/>
    <w:basedOn w:val="a7"/>
    <w:next w:val="a7"/>
    <w:autoRedefine/>
    <w:uiPriority w:val="39"/>
    <w:unhideWhenUsed/>
    <w:rsid w:val="004306DE"/>
    <w:pPr>
      <w:keepNext/>
      <w:ind w:firstLineChars="200" w:firstLine="200"/>
    </w:pPr>
    <w:rPr>
      <w:szCs w:val="24"/>
    </w:rPr>
  </w:style>
  <w:style w:type="paragraph" w:customStyle="1" w:styleId="1">
    <w:name w:val="1级标题"/>
    <w:basedOn w:val="ab"/>
    <w:link w:val="1Char1"/>
    <w:qFormat/>
    <w:rsid w:val="00423B0C"/>
    <w:pPr>
      <w:keepLines/>
      <w:pageBreakBefore/>
      <w:numPr>
        <w:numId w:val="10"/>
      </w:numPr>
      <w:spacing w:before="240" w:after="240"/>
      <w:jc w:val="center"/>
      <w:outlineLvl w:val="0"/>
    </w:pPr>
    <w:rPr>
      <w:rFonts w:ascii="黑体" w:eastAsia="黑体" w:hAnsi="黑体"/>
      <w:kern w:val="0"/>
      <w:sz w:val="36"/>
      <w:szCs w:val="36"/>
      <w:lang w:val="x-none" w:eastAsia="en-US" w:bidi="en-US"/>
    </w:rPr>
  </w:style>
  <w:style w:type="character" w:customStyle="1" w:styleId="1Char1">
    <w:name w:val="1级标题 Char"/>
    <w:link w:val="1"/>
    <w:rsid w:val="00423B0C"/>
    <w:rPr>
      <w:rFonts w:ascii="黑体" w:eastAsia="黑体" w:hAnsi="黑体"/>
      <w:sz w:val="36"/>
      <w:szCs w:val="36"/>
      <w:lang w:val="x-none" w:eastAsia="en-US" w:bidi="en-US"/>
    </w:rPr>
  </w:style>
  <w:style w:type="paragraph" w:customStyle="1" w:styleId="20">
    <w:name w:val="2级标题"/>
    <w:basedOn w:val="ab"/>
    <w:link w:val="2Char1"/>
    <w:qFormat/>
    <w:rsid w:val="00423B0C"/>
    <w:pPr>
      <w:keepLines/>
      <w:numPr>
        <w:ilvl w:val="1"/>
        <w:numId w:val="10"/>
      </w:numPr>
      <w:spacing w:before="240" w:after="120"/>
      <w:jc w:val="left"/>
      <w:outlineLvl w:val="1"/>
    </w:pPr>
    <w:rPr>
      <w:rFonts w:ascii="黑体" w:eastAsia="黑体" w:hAnsi="黑体"/>
      <w:kern w:val="0"/>
      <w:sz w:val="32"/>
      <w:szCs w:val="36"/>
      <w:lang w:val="x-none" w:eastAsia="en-US" w:bidi="en-US"/>
    </w:rPr>
  </w:style>
  <w:style w:type="character" w:customStyle="1" w:styleId="2Char1">
    <w:name w:val="2级标题 Char"/>
    <w:link w:val="20"/>
    <w:rsid w:val="00423B0C"/>
    <w:rPr>
      <w:rFonts w:ascii="黑体" w:eastAsia="黑体" w:hAnsi="黑体"/>
      <w:sz w:val="32"/>
      <w:szCs w:val="36"/>
      <w:lang w:val="x-none" w:eastAsia="en-US" w:bidi="en-US"/>
    </w:rPr>
  </w:style>
  <w:style w:type="paragraph" w:customStyle="1" w:styleId="30">
    <w:name w:val="3级标题"/>
    <w:basedOn w:val="ab"/>
    <w:link w:val="3Char0"/>
    <w:qFormat/>
    <w:rsid w:val="00423B0C"/>
    <w:pPr>
      <w:keepLines/>
      <w:numPr>
        <w:ilvl w:val="2"/>
        <w:numId w:val="10"/>
      </w:numPr>
      <w:spacing w:before="120" w:after="120"/>
      <w:jc w:val="left"/>
      <w:outlineLvl w:val="2"/>
    </w:pPr>
    <w:rPr>
      <w:rFonts w:ascii="黑体" w:eastAsia="黑体" w:hAnsi="黑体"/>
      <w:kern w:val="0"/>
      <w:sz w:val="28"/>
      <w:szCs w:val="36"/>
      <w:lang w:val="x-none" w:eastAsia="en-US" w:bidi="en-US"/>
    </w:rPr>
  </w:style>
  <w:style w:type="character" w:customStyle="1" w:styleId="3Char0">
    <w:name w:val="3级标题 Char"/>
    <w:link w:val="30"/>
    <w:rsid w:val="00423B0C"/>
    <w:rPr>
      <w:rFonts w:ascii="黑体" w:eastAsia="黑体" w:hAnsi="黑体"/>
      <w:sz w:val="28"/>
      <w:szCs w:val="36"/>
      <w:lang w:val="x-none" w:eastAsia="en-US" w:bidi="en-US"/>
    </w:rPr>
  </w:style>
  <w:style w:type="paragraph" w:customStyle="1" w:styleId="4">
    <w:name w:val="4级标题"/>
    <w:basedOn w:val="ab"/>
    <w:link w:val="4Char1"/>
    <w:qFormat/>
    <w:rsid w:val="00EF6E60"/>
    <w:pPr>
      <w:keepLines/>
      <w:numPr>
        <w:ilvl w:val="3"/>
        <w:numId w:val="10"/>
      </w:numPr>
      <w:spacing w:beforeLines="50" w:before="50" w:afterLines="50" w:after="50"/>
      <w:jc w:val="left"/>
      <w:outlineLvl w:val="3"/>
    </w:pPr>
    <w:rPr>
      <w:rFonts w:ascii="黑体" w:eastAsia="黑体" w:hAnsi="黑体"/>
      <w:kern w:val="0"/>
      <w:szCs w:val="24"/>
      <w:lang w:val="x-none" w:eastAsia="en-US" w:bidi="en-US"/>
    </w:rPr>
  </w:style>
  <w:style w:type="character" w:customStyle="1" w:styleId="4Char1">
    <w:name w:val="4级标题 Char"/>
    <w:link w:val="4"/>
    <w:rsid w:val="00EF6E60"/>
    <w:rPr>
      <w:rFonts w:ascii="黑体" w:eastAsia="黑体" w:hAnsi="黑体"/>
      <w:sz w:val="24"/>
      <w:szCs w:val="24"/>
      <w:lang w:val="x-none" w:eastAsia="en-US" w:bidi="en-US"/>
    </w:rPr>
  </w:style>
  <w:style w:type="paragraph" w:customStyle="1" w:styleId="afe">
    <w:name w:val="内容文本"/>
    <w:basedOn w:val="ab"/>
    <w:link w:val="Charc"/>
    <w:qFormat/>
    <w:rsid w:val="00423B0C"/>
    <w:pPr>
      <w:ind w:left="0" w:firstLineChars="200" w:firstLine="200"/>
      <w:jc w:val="left"/>
    </w:pPr>
    <w:rPr>
      <w:rFonts w:ascii="宋体" w:hAnsi="宋体"/>
      <w:kern w:val="0"/>
      <w:szCs w:val="24"/>
      <w:lang w:val="x-none" w:eastAsia="en-US" w:bidi="en-US"/>
    </w:rPr>
  </w:style>
  <w:style w:type="character" w:customStyle="1" w:styleId="Charc">
    <w:name w:val="内容文本 Char"/>
    <w:link w:val="afe"/>
    <w:rsid w:val="00423B0C"/>
    <w:rPr>
      <w:rFonts w:ascii="宋体" w:hAnsi="宋体"/>
      <w:sz w:val="24"/>
      <w:szCs w:val="24"/>
      <w:lang w:eastAsia="en-US" w:bidi="en-US"/>
    </w:rPr>
  </w:style>
  <w:style w:type="paragraph" w:styleId="aff">
    <w:name w:val="Date"/>
    <w:basedOn w:val="a7"/>
    <w:next w:val="a7"/>
    <w:link w:val="Chard"/>
    <w:rsid w:val="00B36D16"/>
    <w:pPr>
      <w:ind w:leftChars="2500" w:left="100"/>
    </w:pPr>
    <w:rPr>
      <w:lang w:val="x-none" w:eastAsia="x-none"/>
    </w:rPr>
  </w:style>
  <w:style w:type="character" w:customStyle="1" w:styleId="Chard">
    <w:name w:val="日期 Char"/>
    <w:link w:val="aff"/>
    <w:rsid w:val="00B36D16"/>
    <w:rPr>
      <w:rFonts w:ascii="Times New Roman" w:hAnsi="Times New Roman"/>
      <w:kern w:val="2"/>
      <w:sz w:val="24"/>
      <w:szCs w:val="21"/>
    </w:rPr>
  </w:style>
  <w:style w:type="paragraph" w:styleId="aff0">
    <w:name w:val="header"/>
    <w:basedOn w:val="a7"/>
    <w:link w:val="Chare"/>
    <w:uiPriority w:val="99"/>
    <w:rsid w:val="00B36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e">
    <w:name w:val="页眉 Char"/>
    <w:link w:val="aff0"/>
    <w:uiPriority w:val="99"/>
    <w:rsid w:val="00B36D16"/>
    <w:rPr>
      <w:rFonts w:ascii="Times New Roman" w:hAnsi="Times New Roman"/>
      <w:kern w:val="2"/>
      <w:sz w:val="18"/>
      <w:szCs w:val="18"/>
    </w:rPr>
  </w:style>
  <w:style w:type="paragraph" w:styleId="aff1">
    <w:name w:val="footer"/>
    <w:basedOn w:val="a7"/>
    <w:link w:val="Charf"/>
    <w:uiPriority w:val="99"/>
    <w:rsid w:val="00B36D16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f">
    <w:name w:val="页脚 Char"/>
    <w:link w:val="aff1"/>
    <w:uiPriority w:val="99"/>
    <w:rsid w:val="00B36D16"/>
    <w:rPr>
      <w:rFonts w:ascii="Times New Roman" w:hAnsi="Times New Roman"/>
      <w:kern w:val="2"/>
      <w:sz w:val="18"/>
      <w:szCs w:val="18"/>
    </w:rPr>
  </w:style>
  <w:style w:type="character" w:styleId="aff2">
    <w:name w:val="Hyperlink"/>
    <w:uiPriority w:val="99"/>
    <w:rsid w:val="00B36D16"/>
    <w:rPr>
      <w:color w:val="0000FF"/>
      <w:u w:val="single"/>
    </w:rPr>
  </w:style>
  <w:style w:type="character" w:styleId="aff3">
    <w:name w:val="page number"/>
    <w:basedOn w:val="a8"/>
    <w:rsid w:val="00B36D16"/>
  </w:style>
  <w:style w:type="character" w:customStyle="1" w:styleId="aff4">
    <w:name w:val="已访问的超链接"/>
    <w:rsid w:val="00B36D16"/>
    <w:rPr>
      <w:color w:val="800080"/>
      <w:u w:val="single"/>
    </w:rPr>
  </w:style>
  <w:style w:type="character" w:styleId="aff5">
    <w:name w:val="annotation reference"/>
    <w:uiPriority w:val="99"/>
    <w:rsid w:val="00B36D16"/>
    <w:rPr>
      <w:sz w:val="21"/>
      <w:szCs w:val="21"/>
    </w:rPr>
  </w:style>
  <w:style w:type="paragraph" w:styleId="aff6">
    <w:name w:val="annotation text"/>
    <w:basedOn w:val="a7"/>
    <w:link w:val="Charf0"/>
    <w:uiPriority w:val="99"/>
    <w:rsid w:val="00B36D16"/>
    <w:pPr>
      <w:jc w:val="left"/>
    </w:pPr>
    <w:rPr>
      <w:lang w:val="x-none" w:eastAsia="x-none"/>
    </w:rPr>
  </w:style>
  <w:style w:type="character" w:customStyle="1" w:styleId="Charf0">
    <w:name w:val="批注文字 Char"/>
    <w:link w:val="aff6"/>
    <w:uiPriority w:val="99"/>
    <w:rsid w:val="00B36D16"/>
    <w:rPr>
      <w:rFonts w:ascii="Times New Roman" w:hAnsi="Times New Roman"/>
      <w:kern w:val="2"/>
      <w:sz w:val="24"/>
      <w:szCs w:val="21"/>
    </w:rPr>
  </w:style>
  <w:style w:type="paragraph" w:styleId="aff7">
    <w:name w:val="annotation subject"/>
    <w:basedOn w:val="aff6"/>
    <w:next w:val="aff6"/>
    <w:link w:val="Charf1"/>
    <w:rsid w:val="00B36D16"/>
    <w:rPr>
      <w:b/>
      <w:bCs/>
    </w:rPr>
  </w:style>
  <w:style w:type="character" w:customStyle="1" w:styleId="Charf1">
    <w:name w:val="批注主题 Char"/>
    <w:link w:val="aff7"/>
    <w:rsid w:val="00B36D16"/>
    <w:rPr>
      <w:rFonts w:ascii="Times New Roman" w:hAnsi="Times New Roman"/>
      <w:b/>
      <w:bCs/>
      <w:kern w:val="2"/>
      <w:sz w:val="24"/>
      <w:szCs w:val="21"/>
    </w:rPr>
  </w:style>
  <w:style w:type="paragraph" w:styleId="aff8">
    <w:name w:val="Balloon Text"/>
    <w:basedOn w:val="a7"/>
    <w:link w:val="Charf2"/>
    <w:rsid w:val="00B36D16"/>
    <w:rPr>
      <w:sz w:val="18"/>
      <w:szCs w:val="18"/>
      <w:lang w:val="x-none" w:eastAsia="x-none"/>
    </w:rPr>
  </w:style>
  <w:style w:type="character" w:customStyle="1" w:styleId="Charf2">
    <w:name w:val="批注框文本 Char"/>
    <w:link w:val="aff8"/>
    <w:rsid w:val="00B36D16"/>
    <w:rPr>
      <w:rFonts w:ascii="Times New Roman" w:hAnsi="Times New Roman"/>
      <w:kern w:val="2"/>
      <w:sz w:val="18"/>
      <w:szCs w:val="18"/>
    </w:rPr>
  </w:style>
  <w:style w:type="table" w:styleId="aff9">
    <w:name w:val="Table Grid"/>
    <w:basedOn w:val="a9"/>
    <w:rsid w:val="00B36D16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4">
    <w:name w:val="标题2"/>
    <w:basedOn w:val="a7"/>
    <w:link w:val="2Char2"/>
    <w:rsid w:val="00B36D16"/>
    <w:pPr>
      <w:spacing w:beforeLines="50" w:afterLines="50"/>
      <w:ind w:left="567" w:hanging="567"/>
      <w:outlineLvl w:val="1"/>
    </w:pPr>
    <w:rPr>
      <w:rFonts w:hAnsi="宋体"/>
      <w:b/>
      <w:sz w:val="30"/>
      <w:szCs w:val="30"/>
      <w:lang w:val="x-none" w:eastAsia="x-none"/>
    </w:rPr>
  </w:style>
  <w:style w:type="character" w:customStyle="1" w:styleId="2Char2">
    <w:name w:val="标题2 Char"/>
    <w:link w:val="24"/>
    <w:rsid w:val="00B36D16"/>
    <w:rPr>
      <w:rFonts w:ascii="Times New Roman" w:hAnsi="宋体"/>
      <w:b/>
      <w:kern w:val="2"/>
      <w:sz w:val="30"/>
      <w:szCs w:val="30"/>
    </w:rPr>
  </w:style>
  <w:style w:type="paragraph" w:styleId="42">
    <w:name w:val="toc 4"/>
    <w:basedOn w:val="a7"/>
    <w:next w:val="a7"/>
    <w:autoRedefine/>
    <w:uiPriority w:val="39"/>
    <w:rsid w:val="00B36D16"/>
    <w:pPr>
      <w:ind w:left="630"/>
      <w:jc w:val="left"/>
    </w:pPr>
    <w:rPr>
      <w:rFonts w:ascii="Calibri" w:hAnsi="Calibri"/>
      <w:sz w:val="18"/>
      <w:szCs w:val="18"/>
    </w:rPr>
  </w:style>
  <w:style w:type="paragraph" w:styleId="51">
    <w:name w:val="toc 5"/>
    <w:basedOn w:val="a7"/>
    <w:next w:val="a7"/>
    <w:autoRedefine/>
    <w:uiPriority w:val="39"/>
    <w:rsid w:val="00B36D16"/>
    <w:pPr>
      <w:ind w:left="840"/>
      <w:jc w:val="left"/>
    </w:pPr>
    <w:rPr>
      <w:rFonts w:ascii="Calibri" w:hAnsi="Calibri"/>
      <w:sz w:val="18"/>
      <w:szCs w:val="18"/>
    </w:rPr>
  </w:style>
  <w:style w:type="paragraph" w:styleId="61">
    <w:name w:val="toc 6"/>
    <w:basedOn w:val="a7"/>
    <w:next w:val="a7"/>
    <w:autoRedefine/>
    <w:uiPriority w:val="39"/>
    <w:rsid w:val="00B36D16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7"/>
    <w:next w:val="a7"/>
    <w:autoRedefine/>
    <w:uiPriority w:val="39"/>
    <w:rsid w:val="00B36D16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7"/>
    <w:next w:val="a7"/>
    <w:autoRedefine/>
    <w:uiPriority w:val="39"/>
    <w:rsid w:val="00B36D16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7"/>
    <w:next w:val="a7"/>
    <w:autoRedefine/>
    <w:uiPriority w:val="39"/>
    <w:rsid w:val="00B36D16"/>
    <w:pPr>
      <w:ind w:left="1680"/>
      <w:jc w:val="left"/>
    </w:pPr>
    <w:rPr>
      <w:rFonts w:ascii="Calibri" w:hAnsi="Calibri"/>
      <w:sz w:val="18"/>
      <w:szCs w:val="18"/>
    </w:rPr>
  </w:style>
  <w:style w:type="paragraph" w:customStyle="1" w:styleId="13">
    <w:name w:val="标题1"/>
    <w:basedOn w:val="a7"/>
    <w:rsid w:val="00B36D16"/>
    <w:pPr>
      <w:spacing w:beforeLines="50" w:afterLines="50"/>
      <w:outlineLvl w:val="0"/>
    </w:pPr>
    <w:rPr>
      <w:b/>
      <w:sz w:val="32"/>
      <w:szCs w:val="32"/>
    </w:rPr>
  </w:style>
  <w:style w:type="paragraph" w:customStyle="1" w:styleId="33">
    <w:name w:val="标题3"/>
    <w:basedOn w:val="a7"/>
    <w:link w:val="3Char1"/>
    <w:rsid w:val="00B36D16"/>
    <w:pPr>
      <w:spacing w:beforeLines="50" w:afterLines="50"/>
      <w:ind w:left="709" w:hanging="709"/>
      <w:outlineLvl w:val="2"/>
    </w:pPr>
    <w:rPr>
      <w:sz w:val="28"/>
      <w:szCs w:val="28"/>
      <w:lang w:val="x-none" w:eastAsia="x-none"/>
    </w:rPr>
  </w:style>
  <w:style w:type="paragraph" w:customStyle="1" w:styleId="43">
    <w:name w:val="标题4"/>
    <w:basedOn w:val="a7"/>
    <w:link w:val="4Char2"/>
    <w:rsid w:val="00B36D16"/>
    <w:pPr>
      <w:spacing w:beforeLines="50" w:afterLines="50"/>
      <w:ind w:left="851" w:hanging="851"/>
      <w:outlineLvl w:val="3"/>
    </w:pPr>
    <w:rPr>
      <w:szCs w:val="24"/>
      <w:lang w:val="x-none" w:eastAsia="x-none"/>
    </w:rPr>
  </w:style>
  <w:style w:type="character" w:customStyle="1" w:styleId="3Char1">
    <w:name w:val="标题3 Char"/>
    <w:link w:val="33"/>
    <w:rsid w:val="00B36D16"/>
    <w:rPr>
      <w:rFonts w:ascii="Times New Roman" w:hAnsi="Times New Roman"/>
      <w:kern w:val="2"/>
      <w:sz w:val="28"/>
      <w:szCs w:val="28"/>
    </w:rPr>
  </w:style>
  <w:style w:type="paragraph" w:customStyle="1" w:styleId="5">
    <w:name w:val="标题5"/>
    <w:basedOn w:val="a7"/>
    <w:link w:val="5Char0"/>
    <w:rsid w:val="00B36D16"/>
    <w:pPr>
      <w:numPr>
        <w:numId w:val="2"/>
      </w:numPr>
      <w:spacing w:beforeLines="50" w:afterLines="50"/>
      <w:outlineLvl w:val="4"/>
    </w:pPr>
    <w:rPr>
      <w:rFonts w:ascii="Calibri" w:hAnsi="Calibri"/>
      <w:szCs w:val="24"/>
      <w:lang w:val="x-none" w:eastAsia="x-none"/>
    </w:rPr>
  </w:style>
  <w:style w:type="character" w:customStyle="1" w:styleId="4Char2">
    <w:name w:val="标题4 Char"/>
    <w:aliases w:val="正文缩进 Char1,表正文 Char,正文非缩进 Char,特点 Char1,图表标题 Char,段1 Char,正文缩进（首行缩进两字） Char,水上软件 Char,ALT+Z Char,四号 Char,标题4 Char Char Char,首行缩进 Char,缩进 Char Char Char Char Char Char,缩进 Char,±íÕýÎÄ Char,ÕýÎÄ·ÇËõ½ø Char,Alt+X Char,mr正文缩进 Char,正文缩进 Char Char"/>
    <w:link w:val="43"/>
    <w:rsid w:val="00B36D16"/>
    <w:rPr>
      <w:rFonts w:ascii="Times New Roman" w:hAnsi="Times New Roman"/>
      <w:kern w:val="2"/>
      <w:sz w:val="24"/>
      <w:szCs w:val="24"/>
    </w:rPr>
  </w:style>
  <w:style w:type="paragraph" w:customStyle="1" w:styleId="6">
    <w:name w:val="标题6"/>
    <w:basedOn w:val="a7"/>
    <w:link w:val="6Char0"/>
    <w:rsid w:val="00B36D16"/>
    <w:pPr>
      <w:numPr>
        <w:numId w:val="3"/>
      </w:numPr>
      <w:spacing w:beforeLines="50" w:afterLines="50"/>
      <w:outlineLvl w:val="4"/>
    </w:pPr>
    <w:rPr>
      <w:rFonts w:ascii="Calibri" w:hAnsi="Calibri"/>
      <w:szCs w:val="24"/>
      <w:lang w:val="x-none" w:eastAsia="x-none"/>
    </w:rPr>
  </w:style>
  <w:style w:type="character" w:customStyle="1" w:styleId="5Char0">
    <w:name w:val="标题5 Char"/>
    <w:link w:val="5"/>
    <w:rsid w:val="00B36D16"/>
    <w:rPr>
      <w:kern w:val="2"/>
      <w:sz w:val="24"/>
      <w:szCs w:val="24"/>
      <w:lang w:val="x-none" w:eastAsia="x-none"/>
    </w:rPr>
  </w:style>
  <w:style w:type="character" w:customStyle="1" w:styleId="6Char0">
    <w:name w:val="标题6 Char"/>
    <w:link w:val="6"/>
    <w:rsid w:val="00B36D16"/>
    <w:rPr>
      <w:kern w:val="2"/>
      <w:sz w:val="24"/>
      <w:szCs w:val="24"/>
      <w:lang w:val="x-none" w:eastAsia="x-none"/>
    </w:rPr>
  </w:style>
  <w:style w:type="paragraph" w:customStyle="1" w:styleId="affa">
    <w:name w:val="规范正文"/>
    <w:basedOn w:val="a7"/>
    <w:rsid w:val="00B36D16"/>
    <w:pPr>
      <w:spacing w:afterLines="50"/>
      <w:ind w:leftChars="171" w:left="359"/>
    </w:pPr>
    <w:rPr>
      <w:szCs w:val="24"/>
    </w:rPr>
  </w:style>
  <w:style w:type="paragraph" w:customStyle="1" w:styleId="affb">
    <w:name w:val="段落正文"/>
    <w:rsid w:val="00B36D16"/>
    <w:pPr>
      <w:spacing w:before="60" w:after="60"/>
      <w:ind w:firstLineChars="200" w:firstLine="200"/>
      <w:jc w:val="both"/>
    </w:pPr>
    <w:rPr>
      <w:rFonts w:ascii="Arial" w:hAnsi="Arial"/>
      <w:kern w:val="2"/>
      <w:sz w:val="24"/>
      <w:szCs w:val="24"/>
    </w:rPr>
  </w:style>
  <w:style w:type="paragraph" w:customStyle="1" w:styleId="Default">
    <w:name w:val="Default"/>
    <w:link w:val="DefaultChar"/>
    <w:rsid w:val="00B36D16"/>
    <w:pPr>
      <w:widowControl w:val="0"/>
      <w:autoSpaceDE w:val="0"/>
      <w:autoSpaceDN w:val="0"/>
      <w:adjustRightInd w:val="0"/>
    </w:pPr>
    <w:rPr>
      <w:rFonts w:ascii="宋体" w:hAnsi="Times New Roman" w:cs="宋体"/>
      <w:color w:val="000000"/>
      <w:sz w:val="24"/>
      <w:szCs w:val="24"/>
    </w:rPr>
  </w:style>
  <w:style w:type="paragraph" w:styleId="affc">
    <w:name w:val="Document Map"/>
    <w:basedOn w:val="a7"/>
    <w:link w:val="Charf3"/>
    <w:semiHidden/>
    <w:rsid w:val="00B36D16"/>
    <w:pPr>
      <w:shd w:val="clear" w:color="auto" w:fill="000080"/>
    </w:pPr>
    <w:rPr>
      <w:lang w:val="x-none" w:eastAsia="x-none"/>
    </w:rPr>
  </w:style>
  <w:style w:type="character" w:customStyle="1" w:styleId="Charf3">
    <w:name w:val="文档结构图 Char"/>
    <w:link w:val="affc"/>
    <w:semiHidden/>
    <w:rsid w:val="00B36D16"/>
    <w:rPr>
      <w:rFonts w:ascii="Times New Roman" w:hAnsi="Times New Roman"/>
      <w:kern w:val="2"/>
      <w:sz w:val="24"/>
      <w:szCs w:val="21"/>
      <w:shd w:val="clear" w:color="auto" w:fill="000080"/>
    </w:rPr>
  </w:style>
  <w:style w:type="paragraph" w:styleId="affd">
    <w:name w:val="table of figures"/>
    <w:basedOn w:val="a7"/>
    <w:next w:val="a7"/>
    <w:uiPriority w:val="99"/>
    <w:rsid w:val="00B36D16"/>
    <w:pPr>
      <w:spacing w:before="100" w:beforeAutospacing="1" w:after="100" w:afterAutospacing="1"/>
      <w:ind w:leftChars="200" w:left="200" w:hangingChars="200" w:hanging="200"/>
    </w:pPr>
    <w:rPr>
      <w:szCs w:val="24"/>
    </w:rPr>
  </w:style>
  <w:style w:type="paragraph" w:customStyle="1" w:styleId="affe">
    <w:name w:val="标准正文"/>
    <w:basedOn w:val="a7"/>
    <w:rsid w:val="00B36D16"/>
    <w:pPr>
      <w:spacing w:before="156" w:after="156"/>
      <w:ind w:firstLineChars="200" w:firstLine="480"/>
    </w:pPr>
    <w:rPr>
      <w:rFonts w:cs="宋体"/>
      <w:szCs w:val="20"/>
    </w:rPr>
  </w:style>
  <w:style w:type="paragraph" w:styleId="afff">
    <w:name w:val="Body Text"/>
    <w:basedOn w:val="a7"/>
    <w:link w:val="Charf4"/>
    <w:uiPriority w:val="99"/>
    <w:unhideWhenUsed/>
    <w:rsid w:val="009F25FB"/>
    <w:pPr>
      <w:spacing w:after="120"/>
    </w:pPr>
    <w:rPr>
      <w:lang w:val="x-none" w:eastAsia="x-none"/>
    </w:rPr>
  </w:style>
  <w:style w:type="character" w:customStyle="1" w:styleId="Charf4">
    <w:name w:val="正文文本 Char"/>
    <w:link w:val="afff"/>
    <w:uiPriority w:val="99"/>
    <w:rsid w:val="009F25FB"/>
    <w:rPr>
      <w:rFonts w:ascii="Times New Roman" w:hAnsi="Times New Roman"/>
      <w:kern w:val="2"/>
      <w:sz w:val="24"/>
      <w:szCs w:val="21"/>
    </w:rPr>
  </w:style>
  <w:style w:type="paragraph" w:styleId="afff0">
    <w:name w:val="Body Text First Indent"/>
    <w:basedOn w:val="afff"/>
    <w:link w:val="Charf5"/>
    <w:rsid w:val="009F25FB"/>
    <w:pPr>
      <w:spacing w:line="240" w:lineRule="auto"/>
      <w:ind w:firstLineChars="100" w:firstLine="420"/>
    </w:pPr>
    <w:rPr>
      <w:sz w:val="21"/>
      <w:szCs w:val="22"/>
    </w:rPr>
  </w:style>
  <w:style w:type="character" w:customStyle="1" w:styleId="Charf5">
    <w:name w:val="正文首行缩进 Char"/>
    <w:link w:val="afff0"/>
    <w:rsid w:val="009F25FB"/>
    <w:rPr>
      <w:rFonts w:ascii="Times New Roman" w:hAnsi="Times New Roman"/>
      <w:kern w:val="2"/>
      <w:sz w:val="21"/>
      <w:szCs w:val="22"/>
    </w:rPr>
  </w:style>
  <w:style w:type="paragraph" w:styleId="25">
    <w:name w:val="List 2"/>
    <w:basedOn w:val="a7"/>
    <w:rsid w:val="009F25FB"/>
    <w:pPr>
      <w:spacing w:line="240" w:lineRule="auto"/>
      <w:ind w:leftChars="200" w:left="100" w:hangingChars="200" w:hanging="200"/>
    </w:pPr>
    <w:rPr>
      <w:rFonts w:ascii="Calibri" w:hAnsi="Calibri"/>
      <w:sz w:val="21"/>
      <w:szCs w:val="22"/>
    </w:rPr>
  </w:style>
  <w:style w:type="paragraph" w:styleId="afff1">
    <w:name w:val="List"/>
    <w:basedOn w:val="a7"/>
    <w:uiPriority w:val="99"/>
    <w:semiHidden/>
    <w:unhideWhenUsed/>
    <w:rsid w:val="00C87A94"/>
    <w:pPr>
      <w:ind w:left="200" w:hangingChars="200" w:hanging="200"/>
      <w:contextualSpacing/>
    </w:pPr>
  </w:style>
  <w:style w:type="paragraph" w:styleId="26">
    <w:name w:val="List Continue 2"/>
    <w:basedOn w:val="a7"/>
    <w:uiPriority w:val="99"/>
    <w:semiHidden/>
    <w:unhideWhenUsed/>
    <w:rsid w:val="00C87A94"/>
    <w:pPr>
      <w:spacing w:after="120"/>
      <w:ind w:leftChars="400" w:left="840"/>
      <w:contextualSpacing/>
    </w:pPr>
  </w:style>
  <w:style w:type="paragraph" w:styleId="2">
    <w:name w:val="List Bullet 2"/>
    <w:basedOn w:val="a7"/>
    <w:rsid w:val="00C87A94"/>
    <w:pPr>
      <w:numPr>
        <w:numId w:val="4"/>
      </w:numPr>
      <w:spacing w:line="240" w:lineRule="auto"/>
    </w:pPr>
    <w:rPr>
      <w:rFonts w:ascii="Calibri" w:hAnsi="Calibri"/>
      <w:sz w:val="21"/>
      <w:szCs w:val="22"/>
    </w:rPr>
  </w:style>
  <w:style w:type="paragraph" w:styleId="afff2">
    <w:name w:val="Normal (Web)"/>
    <w:aliases w:val="普通(Web)"/>
    <w:basedOn w:val="a7"/>
    <w:uiPriority w:val="99"/>
    <w:rsid w:val="00C046C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ff3">
    <w:name w:val="Normal Indent"/>
    <w:aliases w:val="表正文,正文非缩进,特点,图表标题,段1,正文缩进（首行缩进两字）,水上软件,ALT+Z,四号,标题4 Char Char,首行缩进,缩进 Char Char Char Char Char,缩进,±íÕýÎÄ,ÕýÎÄ·ÇËõ½ø,Alt+X,mr正文缩进,正文缩进 Char,±í,正文不缩进,正文（首行缩进两字）,正文(首行缩进两字),正文(首行缩进两字)1,特点 Char,正文（缩进1）,正文（图说明文字居中）,Indent 1,特点正文,PI,正文缩进陈木华,正文-段前3磅,居"/>
    <w:basedOn w:val="a7"/>
    <w:rsid w:val="0031282B"/>
    <w:pPr>
      <w:ind w:firstLineChars="200" w:firstLine="420"/>
    </w:pPr>
    <w:rPr>
      <w:szCs w:val="24"/>
    </w:rPr>
  </w:style>
  <w:style w:type="paragraph" w:customStyle="1" w:styleId="ParaCharCharCharChar">
    <w:name w:val="默认段落字体 Para Char Char Char Char"/>
    <w:basedOn w:val="a7"/>
    <w:rsid w:val="00DC4A41"/>
    <w:pPr>
      <w:adjustRightInd w:val="0"/>
    </w:pPr>
    <w:rPr>
      <w:kern w:val="0"/>
      <w:szCs w:val="20"/>
    </w:rPr>
  </w:style>
  <w:style w:type="character" w:customStyle="1" w:styleId="Char">
    <w:name w:val="列出段落 Char"/>
    <w:aliases w:val="编号 Char,列出段落1 Char"/>
    <w:link w:val="ab"/>
    <w:uiPriority w:val="34"/>
    <w:rsid w:val="006502F4"/>
    <w:rPr>
      <w:rFonts w:eastAsia="宋体"/>
      <w:kern w:val="2"/>
      <w:sz w:val="24"/>
      <w:szCs w:val="21"/>
      <w:lang w:val="en-US" w:eastAsia="zh-CN" w:bidi="ar-SA"/>
    </w:rPr>
  </w:style>
  <w:style w:type="paragraph" w:styleId="afff4">
    <w:name w:val="Body Text Indent"/>
    <w:basedOn w:val="a7"/>
    <w:rsid w:val="00F46C8E"/>
    <w:pPr>
      <w:spacing w:after="120"/>
      <w:ind w:leftChars="200" w:left="420"/>
    </w:pPr>
    <w:rPr>
      <w:szCs w:val="24"/>
    </w:rPr>
  </w:style>
  <w:style w:type="paragraph" w:styleId="3">
    <w:name w:val="List Bullet 3"/>
    <w:basedOn w:val="a7"/>
    <w:rsid w:val="00F46C8E"/>
    <w:pPr>
      <w:numPr>
        <w:numId w:val="5"/>
      </w:numPr>
    </w:pPr>
  </w:style>
  <w:style w:type="character" w:customStyle="1" w:styleId="DefaultChar">
    <w:name w:val="Default Char"/>
    <w:link w:val="Default"/>
    <w:rsid w:val="00F46C8E"/>
    <w:rPr>
      <w:rFonts w:ascii="宋体" w:hAnsi="Times New Roman" w:cs="宋体"/>
      <w:color w:val="000000"/>
      <w:sz w:val="24"/>
      <w:szCs w:val="24"/>
      <w:lang w:val="en-US" w:eastAsia="zh-CN" w:bidi="ar-SA"/>
    </w:rPr>
  </w:style>
  <w:style w:type="paragraph" w:customStyle="1" w:styleId="afff5">
    <w:name w:val="图表批注"/>
    <w:basedOn w:val="afe"/>
    <w:link w:val="Charf6"/>
    <w:qFormat/>
    <w:rsid w:val="00423B0C"/>
    <w:pPr>
      <w:ind w:firstLineChars="0" w:firstLine="0"/>
      <w:jc w:val="center"/>
    </w:pPr>
    <w:rPr>
      <w:sz w:val="21"/>
    </w:rPr>
  </w:style>
  <w:style w:type="character" w:customStyle="1" w:styleId="Charf6">
    <w:name w:val="图表批注 Char"/>
    <w:link w:val="afff5"/>
    <w:rsid w:val="00423B0C"/>
    <w:rPr>
      <w:rFonts w:ascii="宋体" w:hAnsi="宋体"/>
      <w:sz w:val="21"/>
      <w:szCs w:val="24"/>
      <w:lang w:eastAsia="en-US" w:bidi="en-US"/>
    </w:rPr>
  </w:style>
  <w:style w:type="paragraph" w:customStyle="1" w:styleId="a1">
    <w:name w:val="突出编号项"/>
    <w:basedOn w:val="afe"/>
    <w:link w:val="Charf7"/>
    <w:rsid w:val="007A7797"/>
    <w:pPr>
      <w:numPr>
        <w:numId w:val="6"/>
      </w:numPr>
      <w:ind w:firstLineChars="0" w:firstLine="0"/>
    </w:pPr>
    <w:rPr>
      <w:b/>
    </w:rPr>
  </w:style>
  <w:style w:type="paragraph" w:customStyle="1" w:styleId="a">
    <w:name w:val="一般编号项"/>
    <w:basedOn w:val="afe"/>
    <w:link w:val="Charf8"/>
    <w:rsid w:val="007A7797"/>
    <w:pPr>
      <w:numPr>
        <w:numId w:val="7"/>
      </w:numPr>
      <w:ind w:firstLineChars="0" w:firstLine="0"/>
    </w:pPr>
    <w:rPr>
      <w:lang w:eastAsia="zh-CN"/>
    </w:rPr>
  </w:style>
  <w:style w:type="character" w:customStyle="1" w:styleId="Charf7">
    <w:name w:val="突出编号项 Char"/>
    <w:link w:val="a1"/>
    <w:rsid w:val="007A7797"/>
    <w:rPr>
      <w:rFonts w:ascii="宋体" w:hAnsi="宋体"/>
      <w:b/>
      <w:sz w:val="24"/>
      <w:szCs w:val="24"/>
      <w:lang w:val="x-none" w:eastAsia="en-US" w:bidi="en-US"/>
    </w:rPr>
  </w:style>
  <w:style w:type="paragraph" w:customStyle="1" w:styleId="a2">
    <w:name w:val="细小编号项"/>
    <w:basedOn w:val="afe"/>
    <w:link w:val="Charf9"/>
    <w:rsid w:val="007A7797"/>
    <w:pPr>
      <w:numPr>
        <w:numId w:val="8"/>
      </w:numPr>
      <w:ind w:firstLineChars="0" w:firstLine="0"/>
    </w:pPr>
    <w:rPr>
      <w:lang w:eastAsia="zh-CN"/>
    </w:rPr>
  </w:style>
  <w:style w:type="character" w:customStyle="1" w:styleId="Charf8">
    <w:name w:val="一般编号项 Char"/>
    <w:link w:val="a"/>
    <w:rsid w:val="007A7797"/>
    <w:rPr>
      <w:rFonts w:ascii="宋体" w:hAnsi="宋体"/>
      <w:sz w:val="24"/>
      <w:szCs w:val="24"/>
      <w:lang w:val="x-none" w:bidi="en-US"/>
    </w:rPr>
  </w:style>
  <w:style w:type="paragraph" w:customStyle="1" w:styleId="a0">
    <w:name w:val="并列项"/>
    <w:basedOn w:val="afe"/>
    <w:link w:val="Charfa"/>
    <w:rsid w:val="007A7797"/>
    <w:pPr>
      <w:numPr>
        <w:numId w:val="9"/>
      </w:numPr>
      <w:ind w:firstLineChars="0" w:firstLine="0"/>
    </w:pPr>
    <w:rPr>
      <w:lang w:eastAsia="zh-CN"/>
    </w:rPr>
  </w:style>
  <w:style w:type="character" w:customStyle="1" w:styleId="Charf9">
    <w:name w:val="细小编号项 Char"/>
    <w:link w:val="a2"/>
    <w:rsid w:val="007A7797"/>
    <w:rPr>
      <w:rFonts w:ascii="宋体" w:hAnsi="宋体"/>
      <w:sz w:val="24"/>
      <w:szCs w:val="24"/>
      <w:lang w:val="x-none" w:bidi="en-US"/>
    </w:rPr>
  </w:style>
  <w:style w:type="paragraph" w:customStyle="1" w:styleId="afff6">
    <w:name w:val="图片格式"/>
    <w:basedOn w:val="afe"/>
    <w:link w:val="Charfb"/>
    <w:rsid w:val="00423B0C"/>
    <w:pPr>
      <w:ind w:firstLineChars="0" w:firstLine="0"/>
      <w:jc w:val="center"/>
    </w:pPr>
    <w:rPr>
      <w:lang w:eastAsia="zh-CN"/>
    </w:rPr>
  </w:style>
  <w:style w:type="character" w:customStyle="1" w:styleId="Charfa">
    <w:name w:val="并列项 Char"/>
    <w:link w:val="a0"/>
    <w:rsid w:val="007A7797"/>
    <w:rPr>
      <w:rFonts w:ascii="宋体" w:hAnsi="宋体"/>
      <w:sz w:val="24"/>
      <w:szCs w:val="24"/>
      <w:lang w:val="x-none" w:bidi="en-US"/>
    </w:rPr>
  </w:style>
  <w:style w:type="character" w:customStyle="1" w:styleId="Charfb">
    <w:name w:val="图片格式 Char"/>
    <w:link w:val="afff6"/>
    <w:rsid w:val="00423B0C"/>
    <w:rPr>
      <w:rFonts w:ascii="宋体" w:hAnsi="宋体"/>
      <w:sz w:val="24"/>
      <w:szCs w:val="24"/>
      <w:lang w:eastAsia="en-US" w:bidi="en-US"/>
    </w:rPr>
  </w:style>
  <w:style w:type="paragraph" w:customStyle="1" w:styleId="01-">
    <w:name w:val="01 标题-封面"/>
    <w:next w:val="afff7"/>
    <w:rsid w:val="000A013B"/>
    <w:pPr>
      <w:jc w:val="right"/>
    </w:pPr>
    <w:rPr>
      <w:rFonts w:ascii="Arial" w:eastAsia="黑体" w:hAnsi="Arial" w:cs="Arial"/>
      <w:b/>
      <w:bCs/>
      <w:color w:val="800000"/>
      <w:kern w:val="2"/>
      <w:sz w:val="72"/>
      <w:szCs w:val="32"/>
    </w:rPr>
  </w:style>
  <w:style w:type="paragraph" w:customStyle="1" w:styleId="02-">
    <w:name w:val="02 副标题-封面"/>
    <w:next w:val="afff7"/>
    <w:rsid w:val="000A013B"/>
    <w:pPr>
      <w:jc w:val="right"/>
    </w:pPr>
    <w:rPr>
      <w:rFonts w:ascii="Arial" w:eastAsia="黑体" w:hAnsi="Arial" w:cs="Arial"/>
      <w:b/>
      <w:bCs/>
      <w:color w:val="4D4D4D"/>
      <w:kern w:val="28"/>
      <w:sz w:val="40"/>
      <w:szCs w:val="32"/>
    </w:rPr>
  </w:style>
  <w:style w:type="paragraph" w:styleId="afff7">
    <w:name w:val="Plain Text"/>
    <w:basedOn w:val="a7"/>
    <w:link w:val="Charfc"/>
    <w:uiPriority w:val="99"/>
    <w:semiHidden/>
    <w:unhideWhenUsed/>
    <w:rsid w:val="000A013B"/>
    <w:rPr>
      <w:rFonts w:ascii="宋体" w:hAnsi="Courier New"/>
      <w:sz w:val="21"/>
      <w:lang w:val="x-none" w:eastAsia="x-none"/>
    </w:rPr>
  </w:style>
  <w:style w:type="character" w:customStyle="1" w:styleId="Charfc">
    <w:name w:val="纯文本 Char"/>
    <w:link w:val="afff7"/>
    <w:uiPriority w:val="99"/>
    <w:semiHidden/>
    <w:rsid w:val="000A013B"/>
    <w:rPr>
      <w:rFonts w:ascii="宋体" w:hAnsi="Courier New" w:cs="Courier New"/>
      <w:kern w:val="2"/>
      <w:sz w:val="21"/>
      <w:szCs w:val="21"/>
    </w:rPr>
  </w:style>
  <w:style w:type="paragraph" w:customStyle="1" w:styleId="52">
    <w:name w:val="5级标题"/>
    <w:basedOn w:val="4"/>
    <w:qFormat/>
    <w:rsid w:val="00596352"/>
    <w:pPr>
      <w:numPr>
        <w:ilvl w:val="0"/>
        <w:numId w:val="0"/>
      </w:numPr>
      <w:outlineLvl w:val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7329;&#34701;&#34892;&#19994;--plan\&#26700;&#38754;\10&#26376;14&#26085;\&#25991;&#20214;\&#37329;&#34701;&#32452;&#27169;&#26495;V3.2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0E27E-352C-42EE-AB1F-596E459E6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金融组模板V3.2.dot</Template>
  <TotalTime>391</TotalTime>
  <Pages>4</Pages>
  <Words>149</Words>
  <Characters>851</Characters>
  <Application>Microsoft Office Word</Application>
  <DocSecurity>0</DocSecurity>
  <Lines>7</Lines>
  <Paragraphs>1</Paragraphs>
  <ScaleCrop>false</ScaleCrop>
  <Company>hikvision</Company>
  <LinksUpToDate>false</LinksUpToDate>
  <CharactersWithSpaces>999</CharactersWithSpaces>
  <SharedDoc>false</SharedDoc>
  <HLinks>
    <vt:vector size="18" baseType="variant"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_Toc293264172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_Toc293264171</vt:lpwstr>
      </vt:variant>
      <vt:variant>
        <vt:i4>2031670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_Toc293264170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汪琴</dc:creator>
  <cp:keywords/>
  <cp:lastModifiedBy>刘新起</cp:lastModifiedBy>
  <cp:revision>28</cp:revision>
  <dcterms:created xsi:type="dcterms:W3CDTF">2014-11-18T09:44:00Z</dcterms:created>
  <dcterms:modified xsi:type="dcterms:W3CDTF">2015-11-30T07:11:00Z</dcterms:modified>
</cp:coreProperties>
</file>